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321147149"/>
    <w:bookmarkStart w:id="1" w:name="_Toc318188227"/>
    <w:bookmarkStart w:id="2" w:name="_Toc318188327"/>
    <w:bookmarkStart w:id="3" w:name="_Toc318189312"/>
    <w:bookmarkStart w:id="4" w:name="_Toc321147011"/>
    <w:p w:rsidR="00C6554A" w:rsidRPr="008B5277" w:rsidRDefault="008E7F7B" w:rsidP="00C6554A">
      <w:pPr>
        <w:pStyle w:val="Photo"/>
      </w:pPr>
      <w:r>
        <w:rPr>
          <w:noProof/>
        </w:rPr>
        <mc:AlternateContent>
          <mc:Choice Requires="wps">
            <w:drawing>
              <wp:anchor distT="91440" distB="91440" distL="114300" distR="114300" simplePos="0" relativeHeight="251669504" behindDoc="0" locked="0" layoutInCell="1" allowOverlap="1" wp14:anchorId="584EDD00" wp14:editId="64813040">
                <wp:simplePos x="0" y="0"/>
                <wp:positionH relativeFrom="page">
                  <wp:posOffset>697230</wp:posOffset>
                </wp:positionH>
                <wp:positionV relativeFrom="paragraph">
                  <wp:posOffset>4125595</wp:posOffset>
                </wp:positionV>
                <wp:extent cx="6482080" cy="173609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080" cy="1736090"/>
                        </a:xfrm>
                        <a:prstGeom prst="rect">
                          <a:avLst/>
                        </a:prstGeom>
                        <a:noFill/>
                        <a:ln w="9525">
                          <a:noFill/>
                          <a:miter lim="800000"/>
                          <a:headEnd/>
                          <a:tailEnd/>
                        </a:ln>
                      </wps:spPr>
                      <wps:txbx>
                        <w:txbxContent>
                          <w:p w:rsidR="008E7F7B" w:rsidRPr="008E7F7B" w:rsidRDefault="008E7F7B" w:rsidP="008E7F7B">
                            <w:pPr>
                              <w:pBdr>
                                <w:top w:val="single" w:sz="24" w:space="8" w:color="00A0B8" w:themeColor="accent1"/>
                                <w:bottom w:val="single" w:sz="24" w:space="8" w:color="00A0B8" w:themeColor="accent1"/>
                              </w:pBdr>
                              <w:spacing w:after="0"/>
                              <w:jc w:val="center"/>
                              <w:rPr>
                                <w:b/>
                                <w:bCs/>
                                <w:i/>
                                <w:iCs/>
                                <w:color w:val="00A0B8" w:themeColor="accent1"/>
                                <w:sz w:val="44"/>
                                <w:szCs w:val="40"/>
                              </w:rPr>
                            </w:pPr>
                            <w:r w:rsidRPr="008E7F7B">
                              <w:rPr>
                                <w:b/>
                                <w:bCs/>
                                <w:i/>
                                <w:iCs/>
                                <w:color w:val="00A0B8" w:themeColor="accent1"/>
                                <w:sz w:val="44"/>
                                <w:szCs w:val="40"/>
                              </w:rPr>
                              <w:t>MICROPROCESSOR AND EMBEDDED SYSTEMS (22442)</w:t>
                            </w:r>
                          </w:p>
                          <w:p w:rsidR="008E7F7B" w:rsidRPr="008E7F7B" w:rsidRDefault="008E7F7B" w:rsidP="008E7F7B">
                            <w:pPr>
                              <w:pBdr>
                                <w:top w:val="single" w:sz="24" w:space="8" w:color="00A0B8" w:themeColor="accent1"/>
                                <w:bottom w:val="single" w:sz="24" w:space="8" w:color="00A0B8" w:themeColor="accent1"/>
                              </w:pBdr>
                              <w:spacing w:after="0"/>
                              <w:jc w:val="center"/>
                              <w:rPr>
                                <w:b/>
                                <w:bCs/>
                                <w:i/>
                                <w:iCs/>
                                <w:color w:val="00A0B8" w:themeColor="accent1"/>
                                <w:sz w:val="44"/>
                                <w:szCs w:val="40"/>
                              </w:rPr>
                            </w:pPr>
                            <w:r w:rsidRPr="008E7F7B">
                              <w:rPr>
                                <w:b/>
                                <w:bCs/>
                                <w:i/>
                                <w:iCs/>
                                <w:color w:val="00A0B8" w:themeColor="accent1"/>
                                <w:sz w:val="44"/>
                                <w:szCs w:val="40"/>
                              </w:rPr>
                              <w:t>FINAL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EDD00" id="_x0000_t202" coordsize="21600,21600" o:spt="202" path="m,l,21600r21600,l21600,xe">
                <v:stroke joinstyle="miter"/>
                <v:path gradientshapeok="t" o:connecttype="rect"/>
              </v:shapetype>
              <v:shape id="Text Box 2" o:spid="_x0000_s1026" type="#_x0000_t202" style="position:absolute;left:0;text-align:left;margin-left:54.9pt;margin-top:324.85pt;width:510.4pt;height:136.7pt;z-index:25166950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" filled="f" stroked="f">
                <v:textbox>
                  <w:txbxContent>
                    <w:p w:rsidR="008E7F7B" w:rsidRPr="008E7F7B" w:rsidRDefault="008E7F7B" w:rsidP="008E7F7B">
                      <w:pPr>
                        <w:pBdr>
                          <w:top w:val="single" w:sz="24" w:space="8" w:color="00A0B8" w:themeColor="accent1"/>
                          <w:bottom w:val="single" w:sz="24" w:space="8" w:color="00A0B8" w:themeColor="accent1"/>
                        </w:pBdr>
                        <w:spacing w:after="0"/>
                        <w:jc w:val="center"/>
                        <w:rPr>
                          <w:b/>
                          <w:bCs/>
                          <w:i/>
                          <w:iCs/>
                          <w:color w:val="00A0B8" w:themeColor="accent1"/>
                          <w:sz w:val="44"/>
                          <w:szCs w:val="40"/>
                        </w:rPr>
                      </w:pPr>
                      <w:r w:rsidRPr="008E7F7B">
                        <w:rPr>
                          <w:b/>
                          <w:bCs/>
                          <w:i/>
                          <w:iCs/>
                          <w:color w:val="00A0B8" w:themeColor="accent1"/>
                          <w:sz w:val="44"/>
                          <w:szCs w:val="40"/>
                        </w:rPr>
                        <w:t>MICROPROCESSOR AND EMBEDDED SYSTEMS (22442)</w:t>
                      </w:r>
                    </w:p>
                    <w:p w:rsidR="008E7F7B" w:rsidRPr="008E7F7B" w:rsidRDefault="008E7F7B" w:rsidP="008E7F7B">
                      <w:pPr>
                        <w:pBdr>
                          <w:top w:val="single" w:sz="24" w:space="8" w:color="00A0B8" w:themeColor="accent1"/>
                          <w:bottom w:val="single" w:sz="24" w:space="8" w:color="00A0B8" w:themeColor="accent1"/>
                        </w:pBdr>
                        <w:spacing w:after="0"/>
                        <w:jc w:val="center"/>
                        <w:rPr>
                          <w:b/>
                          <w:bCs/>
                          <w:i/>
                          <w:iCs/>
                          <w:color w:val="00A0B8" w:themeColor="accent1"/>
                          <w:sz w:val="44"/>
                          <w:szCs w:val="40"/>
                        </w:rPr>
                      </w:pPr>
                      <w:r w:rsidRPr="008E7F7B">
                        <w:rPr>
                          <w:b/>
                          <w:bCs/>
                          <w:i/>
                          <w:iCs/>
                          <w:color w:val="00A0B8" w:themeColor="accent1"/>
                          <w:sz w:val="44"/>
                          <w:szCs w:val="40"/>
                        </w:rPr>
                        <w:t>FINAL PROJECT REPORT</w:t>
                      </w:r>
                    </w:p>
                  </w:txbxContent>
                </v:textbox>
                <w10:wrap type="topAndBottom" anchorx="page"/>
              </v:shape>
            </w:pict>
          </mc:Fallback>
        </mc:AlternateContent>
      </w:r>
      <w:r w:rsidR="00AE7943">
        <w:rPr>
          <w:noProof/>
        </w:rPr>
        <w:drawing>
          <wp:inline distT="0" distB="0" distL="0" distR="0" wp14:anchorId="6FEDCAED" wp14:editId="108ECE8D">
            <wp:extent cx="4801235" cy="3977355"/>
            <wp:effectExtent l="0" t="0" r="0" b="4445"/>
            <wp:docPr id="2" name="Picture 2" descr="جامعة الأميرة سمية للتكنولوج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جامعة الأميرة سمية للتكنولوجيا"/>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2890" cy="4003578"/>
                    </a:xfrm>
                    <a:prstGeom prst="rect">
                      <a:avLst/>
                    </a:prstGeom>
                    <a:noFill/>
                    <a:ln>
                      <a:noFill/>
                    </a:ln>
                  </pic:spPr>
                </pic:pic>
              </a:graphicData>
            </a:graphic>
          </wp:inline>
        </w:drawing>
      </w:r>
    </w:p>
    <w:bookmarkEnd w:id="0"/>
    <w:bookmarkEnd w:id="1"/>
    <w:bookmarkEnd w:id="2"/>
    <w:bookmarkEnd w:id="3"/>
    <w:bookmarkEnd w:id="4"/>
    <w:p w:rsidR="00C6554A" w:rsidRPr="006B7F8F" w:rsidRDefault="00AE7943" w:rsidP="00AE7943">
      <w:pPr>
        <w:pStyle w:val="Subtitle"/>
        <w:rPr>
          <w:caps w:val="0"/>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caps w:val="0"/>
          <w:color w:val="000000" w:themeColor="text1"/>
          <w:sz w:val="5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 Scanner</w:t>
      </w:r>
    </w:p>
    <w:p w:rsidR="008E7F7B" w:rsidRPr="006B7F8F" w:rsidRDefault="008E7F7B" w:rsidP="00AE7943">
      <w:pPr>
        <w:pStyle w:val="Subtitle"/>
        <w:rPr>
          <w:caps w:val="0"/>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caps w:val="0"/>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number </w:t>
      </w:r>
      <w:r w:rsidR="009914C1">
        <w:rPr>
          <w:caps w:val="0"/>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p>
    <w:tbl>
      <w:tblPr>
        <w:tblStyle w:val="TableGrid"/>
        <w:tblW w:w="10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4"/>
        <w:gridCol w:w="3919"/>
        <w:gridCol w:w="952"/>
        <w:gridCol w:w="259"/>
        <w:gridCol w:w="2573"/>
      </w:tblGrid>
      <w:tr w:rsidR="006B7F8F" w:rsidRPr="006B7F8F" w:rsidTr="009914C1">
        <w:trPr>
          <w:trHeight w:val="381"/>
        </w:trPr>
        <w:tc>
          <w:tcPr>
            <w:tcW w:w="3034" w:type="dxa"/>
          </w:tcPr>
          <w:p w:rsidR="00AE7943" w:rsidRPr="006B7F8F" w:rsidRDefault="00AE7943" w:rsidP="002A61E6">
            <w:pPr>
              <w:rPr>
                <w:rFonts w:ascii="Calisto MT" w:hAnsi="Calisto MT" w:cstheme="minorHAnsi"/>
                <w:i/>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rFonts w:ascii="Calisto MT" w:hAnsi="Calisto MT" w:cstheme="minorHAnsi"/>
                <w:i/>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Authors:</w:t>
            </w:r>
            <w:r w:rsidRPr="006B7F8F">
              <w:rPr>
                <w:rFonts w:ascii="Calisto MT" w:hAnsi="Calisto MT" w:cstheme="minorHAnsi"/>
                <w:i/>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c>
        <w:tc>
          <w:tcPr>
            <w:tcW w:w="3919" w:type="dxa"/>
          </w:tcPr>
          <w:p w:rsidR="00AE7943" w:rsidRPr="006B7F8F" w:rsidRDefault="00AE7943" w:rsidP="002A61E6">
            <w:pPr>
              <w:rPr>
                <w:rFonts w:ascii="Calisto MT" w:hAnsi="Calisto MT" w:cstheme="minorHAnsi"/>
                <w:i/>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11" w:type="dxa"/>
            <w:gridSpan w:val="2"/>
          </w:tcPr>
          <w:p w:rsidR="00AE7943" w:rsidRPr="006B7F8F" w:rsidRDefault="00AE7943" w:rsidP="002A61E6">
            <w:pPr>
              <w:rPr>
                <w:rFonts w:ascii="Calisto MT" w:hAnsi="Calisto MT" w:cstheme="minorHAnsi"/>
                <w:i/>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573" w:type="dxa"/>
          </w:tcPr>
          <w:p w:rsidR="00AE7943" w:rsidRPr="006B7F8F" w:rsidRDefault="00AE7943" w:rsidP="002A61E6">
            <w:pPr>
              <w:rPr>
                <w:rFonts w:ascii="Calisto MT" w:hAnsi="Calisto MT" w:cstheme="minorHAnsi"/>
                <w:i/>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rFonts w:ascii="Calisto MT" w:hAnsi="Calisto MT" w:cstheme="minorHAnsi"/>
                <w:i/>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Supervisor: </w:t>
            </w:r>
          </w:p>
        </w:tc>
      </w:tr>
      <w:tr w:rsidR="006B7F8F" w:rsidRPr="006B7F8F" w:rsidTr="009914C1">
        <w:trPr>
          <w:trHeight w:val="476"/>
        </w:trPr>
        <w:tc>
          <w:tcPr>
            <w:tcW w:w="3034" w:type="dxa"/>
          </w:tcPr>
          <w:p w:rsidR="00AE7943" w:rsidRPr="006B7F8F" w:rsidRDefault="00AE7943" w:rsidP="002A61E6">
            <w:pPr>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Abdullah Al-Momani </w:t>
            </w:r>
          </w:p>
          <w:p w:rsidR="00AE7943" w:rsidRPr="006B7F8F" w:rsidRDefault="00AE7943" w:rsidP="002A61E6">
            <w:pPr>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Firas Hussein </w:t>
            </w:r>
          </w:p>
          <w:p w:rsidR="00AE7943" w:rsidRPr="006B7F8F" w:rsidRDefault="00AE7943" w:rsidP="002A61E6">
            <w:pPr>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Mayar Saidi</w:t>
            </w:r>
          </w:p>
        </w:tc>
        <w:tc>
          <w:tcPr>
            <w:tcW w:w="3919" w:type="dxa"/>
          </w:tcPr>
          <w:p w:rsidR="00AE7943" w:rsidRPr="006B7F8F" w:rsidRDefault="00AE7943" w:rsidP="002A61E6">
            <w:pPr>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Abd20180776@std.psut.edu.jo</w:t>
            </w:r>
          </w:p>
          <w:p w:rsidR="00AE7943" w:rsidRPr="006B7F8F" w:rsidRDefault="00AE7943" w:rsidP="002A61E6">
            <w:pPr>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Fir20160526@ std.psut.edu.jo</w:t>
            </w:r>
          </w:p>
          <w:p w:rsidR="00AE7943" w:rsidRPr="006B7F8F" w:rsidRDefault="00AE7943" w:rsidP="002A61E6">
            <w:pPr>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May20180782@ std.psut.edu.jo</w:t>
            </w:r>
          </w:p>
          <w:p w:rsidR="00AE7943" w:rsidRPr="006B7F8F" w:rsidRDefault="00AE7943" w:rsidP="002A61E6">
            <w:pPr>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7943" w:rsidRPr="006B7F8F" w:rsidRDefault="00AE7943" w:rsidP="002A61E6">
            <w:pPr>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7943" w:rsidRPr="006B7F8F" w:rsidRDefault="00AE7943" w:rsidP="002A61E6">
            <w:pPr>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E7943" w:rsidRPr="006B7F8F" w:rsidRDefault="00AE7943" w:rsidP="002A61E6">
            <w:pPr>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52" w:type="dxa"/>
          </w:tcPr>
          <w:p w:rsidR="00AE7943" w:rsidRPr="006B7F8F" w:rsidRDefault="00AE7943" w:rsidP="002A61E6">
            <w:pPr>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 </w:t>
            </w:r>
          </w:p>
          <w:p w:rsidR="00AE7943" w:rsidRPr="006B7F8F" w:rsidRDefault="00AE7943" w:rsidP="002A61E6">
            <w:pPr>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w:t>
            </w:r>
          </w:p>
          <w:p w:rsidR="00AE7943" w:rsidRPr="006B7F8F" w:rsidRDefault="00AE7943" w:rsidP="002A61E6">
            <w:pPr>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rFonts w:cstheme="minorHAnsi"/>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NIS</w:t>
            </w:r>
          </w:p>
        </w:tc>
        <w:tc>
          <w:tcPr>
            <w:tcW w:w="2832" w:type="dxa"/>
            <w:gridSpan w:val="2"/>
          </w:tcPr>
          <w:p w:rsidR="00AE7943" w:rsidRPr="006B7F8F" w:rsidRDefault="00AE7943" w:rsidP="002A61E6">
            <w:pPr>
              <w:rPr>
                <w:rFonts w:cstheme="minorHAnsi"/>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rFonts w:cstheme="minorHAnsi"/>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w:t>
            </w:r>
            <w:r w:rsidRPr="006B7F8F">
              <w:rPr>
                <w:rFonts w:cstheme="minorHAnsi" w:hint="cs"/>
                <w:color w:val="000000" w:themeColor="text1"/>
                <w:sz w:val="28"/>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B7F8F">
              <w:rPr>
                <w:rFonts w:cstheme="minorHAnsi"/>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Belal </w:t>
            </w:r>
            <w:proofErr w:type="spellStart"/>
            <w:r w:rsidRPr="006B7F8F">
              <w:rPr>
                <w:rFonts w:cstheme="minorHAnsi"/>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Sababha</w:t>
            </w:r>
            <w:proofErr w:type="spellEnd"/>
            <w:r w:rsidRPr="006B7F8F">
              <w:rPr>
                <w:rFonts w:cstheme="minorHAnsi"/>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bl>
    <w:p w:rsidR="00AE7943" w:rsidRPr="006B7F8F" w:rsidRDefault="00AE7943" w:rsidP="00AE7943">
      <w:pPr>
        <w:pStyle w:val="ContactInfo"/>
        <w:jc w:val="left"/>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554A" w:rsidRPr="006B7F8F" w:rsidRDefault="00AE7943" w:rsidP="00AE7943">
      <w:pPr>
        <w:pStyle w:val="ContactInf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January 2</w:t>
      </w:r>
      <w:r w:rsidRPr="006B7F8F">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6B7F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w:t>
      </w:r>
      <w:r w:rsidRPr="006B7F8F">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00C6554A" w:rsidRPr="006B7F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C6554A" w:rsidRPr="006B7F8F" w:rsidRDefault="009914C1" w:rsidP="008E7F7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w:t>
      </w:r>
      <w:r w:rsidR="00AE7943" w:rsidRPr="006B7F8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bstract</w:t>
      </w:r>
    </w:p>
    <w:p w:rsidR="00C8738B" w:rsidRDefault="00C8738B" w:rsidP="00C8738B">
      <w:pPr>
        <w:pStyle w:val="Subtitle"/>
        <w:jc w:val="left"/>
        <w:rPr>
          <w:rFonts w:asciiTheme="minorHAnsi" w:eastAsiaTheme="minorHAnsi" w:hAnsiTheme="minorHAnsi" w:cstheme="minorBidi"/>
          <w:cap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38B">
        <w:rPr>
          <w:rFonts w:asciiTheme="minorHAnsi" w:eastAsiaTheme="minorHAnsi" w:hAnsiTheme="minorHAnsi" w:cstheme="minorBidi"/>
          <w:cap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introduces a compact 3D scanner featuring a user-friendly design. It incorporates an IR range (distance) sensor and a lead screw mechanism, which is controlled by a NEMA 17 stepper motor. This configuration enables the sensor to move vertically, capturing detailed readings of an object positioned on a rotating platform.</w:t>
      </w:r>
    </w:p>
    <w:p w:rsidR="00C8738B" w:rsidRDefault="00C8738B" w:rsidP="00C8738B">
      <w:pPr>
        <w:pStyle w:val="Subtitle"/>
        <w:jc w:val="left"/>
        <w:rPr>
          <w:rFonts w:asciiTheme="minorHAnsi" w:eastAsiaTheme="minorHAnsi" w:hAnsiTheme="minorHAnsi" w:cstheme="minorBidi"/>
          <w:cap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554A" w:rsidRPr="009914C1" w:rsidRDefault="0047738B" w:rsidP="00C8738B">
      <w:pPr>
        <w:pStyle w:val="Subtitle"/>
        <w:jc w:val="left"/>
        <w:rPr>
          <w:bCs/>
          <w:cap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4C1">
        <w:rPr>
          <w:bCs/>
          <w:caps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and background</w:t>
      </w:r>
    </w:p>
    <w:p w:rsidR="00E650D6" w:rsidRPr="006B7F8F" w:rsidRDefault="00E650D6" w:rsidP="00E650D6">
      <w:p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will </w:t>
      </w:r>
      <w:r w:rsidR="001E7670" w:rsidRPr="006B7F8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r w:rsidRPr="006B7F8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3D scanner, which is allows the sensor to move vertically, capturing detailed readings of an object placed on a rotating platform. </w:t>
      </w:r>
    </w:p>
    <w:p w:rsidR="00E650D6" w:rsidRPr="006B7F8F" w:rsidRDefault="00E650D6" w:rsidP="00E650D6">
      <w:p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our project the machine should begin with the sensor descending to the base of the lead screw, halted by a limit switch. It then takes a reading of the object before the platform makes a minute rotation. This process repeats until a full rotation is completed, providing a comprehensive scan of the object’s surface at that particular height</w:t>
      </w:r>
    </w:p>
    <w:p w:rsidR="00E650D6" w:rsidRPr="006B7F8F" w:rsidRDefault="00E650D6" w:rsidP="00540A4A">
      <w:p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addition to a voltage regulator, a micro-SD reader for data storage, and two A4988 stepper motor drivers for exact motor control, the project will make use of a PIC microcontroller for code design.</w:t>
      </w:r>
    </w:p>
    <w:p w:rsidR="00C47E6B" w:rsidRPr="006B7F8F" w:rsidRDefault="00E650D6" w:rsidP="008E7F7B">
      <w:pPr>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3D scanner is a useful tool for many purposes, from quality control to product development, as it promises to provide high-resolution 3D scans in a small, affordable package.</w:t>
      </w:r>
    </w:p>
    <w:p w:rsidR="00C47E6B" w:rsidRDefault="00C47E6B" w:rsidP="00C47E6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r w:rsidR="009914C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914C1" w:rsidRDefault="009914C1" w:rsidP="009914C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4C1">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72576" behindDoc="0" locked="0" layoutInCell="1" allowOverlap="1" wp14:anchorId="715CCAC1" wp14:editId="0FDB3525">
            <wp:simplePos x="0" y="0"/>
            <wp:positionH relativeFrom="margin">
              <wp:posOffset>487680</wp:posOffset>
            </wp:positionH>
            <wp:positionV relativeFrom="paragraph">
              <wp:posOffset>304165</wp:posOffset>
            </wp:positionV>
            <wp:extent cx="5745480" cy="2672715"/>
            <wp:effectExtent l="0" t="0" r="7620" b="0"/>
            <wp:wrapSquare wrapText="bothSides"/>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45480" cy="2672715"/>
                    </a:xfrm>
                    <a:prstGeom prst="rect">
                      <a:avLst/>
                    </a:prstGeom>
                  </pic:spPr>
                </pic:pic>
              </a:graphicData>
            </a:graphic>
            <wp14:sizeRelH relativeFrom="margin">
              <wp14:pctWidth>0</wp14:pctWidth>
            </wp14:sizeRelH>
            <wp14:sizeRelV relativeFrom="margin">
              <wp14:pctHeight>0</wp14:pctHeight>
            </wp14:sizeRelV>
          </wp:anchor>
        </w:drawing>
      </w:r>
      <w:r w:rsidRPr="006B7F8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Electrical design:</w:t>
      </w:r>
    </w:p>
    <w:p w:rsidR="009914C1" w:rsidRPr="006B7F8F" w:rsidRDefault="009914C1" w:rsidP="009914C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14C1" w:rsidRDefault="009914C1" w:rsidP="00C47E6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14C1" w:rsidRDefault="009914C1" w:rsidP="00C47E6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14C1" w:rsidRDefault="009914C1" w:rsidP="00C47E6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14C1" w:rsidRDefault="009914C1" w:rsidP="00C47E6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81B54" w:rsidRDefault="00A81B54" w:rsidP="009914C1">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914C1" w:rsidRPr="009914C1" w:rsidRDefault="00C47E6B" w:rsidP="009914C1">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Mechanical design:</w:t>
      </w:r>
    </w:p>
    <w:p w:rsidR="00C47E6B" w:rsidRPr="009914C1" w:rsidRDefault="00C47E6B" w:rsidP="009914C1">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4C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will use </w:t>
      </w:r>
      <w:r w:rsidR="00DB3D25" w:rsidRPr="009914C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components:</w:t>
      </w:r>
    </w:p>
    <w:p w:rsidR="00DB3D25" w:rsidRPr="009914C1" w:rsidRDefault="00DB3D25" w:rsidP="00DB3D25">
      <w:pPr>
        <w:pStyle w:val="ListParagraph"/>
        <w:numPr>
          <w:ilvl w:val="0"/>
          <w:numId w:val="16"/>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4C1">
        <w:rPr>
          <w:rFonts w:cstheme="minorHAnsi"/>
          <w:color w:val="000000" w:themeColor="text1"/>
          <w:sz w:val="24"/>
          <w:szCs w:val="24"/>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IR range (</w:t>
      </w:r>
      <w:r w:rsidR="007A794D" w:rsidRPr="009914C1">
        <w:rPr>
          <w:rFonts w:cstheme="minorHAnsi"/>
          <w:color w:val="000000" w:themeColor="text1"/>
          <w:sz w:val="24"/>
          <w:szCs w:val="24"/>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distance)</w:t>
      </w:r>
      <w:r w:rsidRPr="009914C1">
        <w:rPr>
          <w:rFonts w:cstheme="minorHAnsi"/>
          <w:color w:val="000000" w:themeColor="text1"/>
          <w:sz w:val="24"/>
          <w:szCs w:val="24"/>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sensor </w:t>
      </w:r>
    </w:p>
    <w:p w:rsidR="00DB3D25" w:rsidRPr="009914C1" w:rsidRDefault="00DB3D25" w:rsidP="00DB3D25">
      <w:pPr>
        <w:pStyle w:val="ListParagraph"/>
        <w:numPr>
          <w:ilvl w:val="0"/>
          <w:numId w:val="16"/>
        </w:numPr>
        <w:spacing w:before="0" w:line="276" w:lineRule="auto"/>
        <w:contextualSpacing w:val="0"/>
        <w:jc w:val="both"/>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4C1">
        <w:rPr>
          <w:rFonts w:cstheme="minorHAnsi"/>
          <w:color w:val="000000" w:themeColor="text1"/>
          <w:sz w:val="24"/>
          <w:szCs w:val="24"/>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NEMA 17 Stepper Motor</w:t>
      </w:r>
    </w:p>
    <w:p w:rsidR="00DB3D25" w:rsidRPr="009914C1" w:rsidRDefault="00DB3D25" w:rsidP="00DB3D25">
      <w:pPr>
        <w:pStyle w:val="ListParagraph"/>
        <w:numPr>
          <w:ilvl w:val="0"/>
          <w:numId w:val="16"/>
        </w:numPr>
        <w:spacing w:before="0" w:line="276" w:lineRule="auto"/>
        <w:contextualSpacing w:val="0"/>
        <w:jc w:val="both"/>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4C1">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A4988 Stepper Motor Driver</w:t>
      </w:r>
    </w:p>
    <w:p w:rsidR="00DB3D25" w:rsidRPr="009914C1" w:rsidRDefault="00DB3D25" w:rsidP="00DB3D25">
      <w:pPr>
        <w:pStyle w:val="ListParagraph"/>
        <w:numPr>
          <w:ilvl w:val="0"/>
          <w:numId w:val="16"/>
        </w:numPr>
        <w:spacing w:before="0" w:line="276" w:lineRule="auto"/>
        <w:contextualSpacing w:val="0"/>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4C1">
        <w:rPr>
          <w:rFonts w:cstheme="minorHAnsi"/>
          <w:color w:val="000000" w:themeColor="text1"/>
          <w:sz w:val="24"/>
          <w:szCs w:val="24"/>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 Switches</w:t>
      </w:r>
    </w:p>
    <w:p w:rsidR="00DB3D25" w:rsidRPr="009914C1" w:rsidRDefault="00DB3D25" w:rsidP="00DB3D25">
      <w:pPr>
        <w:pStyle w:val="ListParagraph"/>
        <w:numPr>
          <w:ilvl w:val="0"/>
          <w:numId w:val="16"/>
        </w:numPr>
        <w:spacing w:before="0" w:line="276" w:lineRule="auto"/>
        <w:contextualSpacing w:val="0"/>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4C1">
        <w:rPr>
          <w:rFonts w:cstheme="minorHAnsi"/>
          <w:color w:val="000000" w:themeColor="text1"/>
          <w:sz w:val="24"/>
          <w:szCs w:val="24"/>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Voltage Regulator</w:t>
      </w:r>
    </w:p>
    <w:p w:rsidR="009914C1" w:rsidRPr="009914C1" w:rsidRDefault="00DB3D25" w:rsidP="009914C1">
      <w:pPr>
        <w:pStyle w:val="ListParagraph"/>
        <w:numPr>
          <w:ilvl w:val="0"/>
          <w:numId w:val="16"/>
        </w:numPr>
        <w:spacing w:before="0" w:line="276" w:lineRule="auto"/>
        <w:contextualSpacing w:val="0"/>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4C1">
        <w:rPr>
          <w:rFonts w:cstheme="minorHAnsi"/>
          <w:color w:val="000000" w:themeColor="text1"/>
          <w:sz w:val="24"/>
          <w:szCs w:val="24"/>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 USB MicroSD Card Reader</w:t>
      </w:r>
    </w:p>
    <w:p w:rsidR="00DB3D25" w:rsidRPr="009914C1" w:rsidRDefault="00DB3D25" w:rsidP="009914C1">
      <w:pPr>
        <w:pStyle w:val="ListParagraph"/>
        <w:numPr>
          <w:ilvl w:val="0"/>
          <w:numId w:val="16"/>
        </w:numPr>
        <w:spacing w:before="0" w:line="276" w:lineRule="auto"/>
        <w:contextualSpacing w:val="0"/>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4C1">
        <w:rPr>
          <w:rFonts w:cstheme="minorHAnsi"/>
          <w:color w:val="000000" w:themeColor="text1"/>
          <w:sz w:val="24"/>
          <w:szCs w:val="24"/>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Miscellaneous</w:t>
      </w:r>
    </w:p>
    <w:p w:rsidR="00C47E6B" w:rsidRPr="006B7F8F" w:rsidRDefault="00C47E6B" w:rsidP="00DB3D25">
      <w:pPr>
        <w:spacing w:before="0" w:line="276" w:lineRule="auto"/>
        <w:ind w:left="360"/>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65B6" w:rsidRPr="006B7F8F" w:rsidRDefault="001465B6" w:rsidP="00E650D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A3A7A" w:rsidRPr="006B7F8F" w:rsidRDefault="00F22AA6" w:rsidP="009914C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2AA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74624" behindDoc="0" locked="0" layoutInCell="1" allowOverlap="1" wp14:anchorId="46226046" wp14:editId="2FD42C8E">
            <wp:simplePos x="0" y="0"/>
            <wp:positionH relativeFrom="margin">
              <wp:posOffset>3749040</wp:posOffset>
            </wp:positionH>
            <wp:positionV relativeFrom="paragraph">
              <wp:posOffset>394970</wp:posOffset>
            </wp:positionV>
            <wp:extent cx="2971800" cy="3787140"/>
            <wp:effectExtent l="0" t="0" r="0" b="3810"/>
            <wp:wrapSquare wrapText="bothSides"/>
            <wp:docPr id="13" name="Picture 13" descr="C:\Users\USER\AppData\Local\Packages\5319275A.WhatsAppDesktop_cv1g1gvanyjgm\TempState\3DC4876F3F08201C7C76CB71FA1DA439\WhatsApp Image 2024-01-20 at 21.36.28_d4c4a9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Packages\5319275A.WhatsAppDesktop_cv1g1gvanyjgm\TempState\3DC4876F3F08201C7C76CB71FA1DA439\WhatsApp Image 2024-01-20 at 21.36.28_d4c4a9aa.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158" t="15750" b="25397"/>
                    <a:stretch/>
                  </pic:blipFill>
                  <pic:spPr bwMode="auto">
                    <a:xfrm flipH="1">
                      <a:off x="0" y="0"/>
                      <a:ext cx="2971800" cy="3787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A3A7A" w:rsidRPr="006B7F8F" w:rsidRDefault="00F22AA6" w:rsidP="00C47E6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14C1">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73600" behindDoc="0" locked="0" layoutInCell="1" allowOverlap="1" wp14:anchorId="0B2AC96A" wp14:editId="037D9BD0">
            <wp:simplePos x="0" y="0"/>
            <wp:positionH relativeFrom="margin">
              <wp:align>left</wp:align>
            </wp:positionH>
            <wp:positionV relativeFrom="paragraph">
              <wp:posOffset>39370</wp:posOffset>
            </wp:positionV>
            <wp:extent cx="3429000" cy="3718560"/>
            <wp:effectExtent l="0" t="0" r="0" b="0"/>
            <wp:wrapSquare wrapText="bothSides"/>
            <wp:docPr id="12" name="Picture 12" descr="C:\Users\USER\AppData\Local\Packages\5319275A.WhatsAppDesktop_cv1g1gvanyjgm\TempState\CEE631121C2EC9232F3A2F028AD5C89B\WhatsApp Image 2024-01-20 at 21.31.56_5a2319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Packages\5319275A.WhatsAppDesktop_cv1g1gvanyjgm\TempState\CEE631121C2EC9232F3A2F028AD5C89B\WhatsApp Image 2024-01-20 at 21.31.56_5a23197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777" t="18500" r="6235" b="26121"/>
                    <a:stretch/>
                  </pic:blipFill>
                  <pic:spPr bwMode="auto">
                    <a:xfrm>
                      <a:off x="0" y="0"/>
                      <a:ext cx="3429000" cy="3718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A3A7A" w:rsidRPr="006B7F8F" w:rsidRDefault="003A3A7A" w:rsidP="00C47E6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18DE" w:rsidRPr="006B7F8F" w:rsidRDefault="00F22AA6" w:rsidP="00C47E6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45720" distB="45720" distL="114300" distR="114300" simplePos="0" relativeHeight="251660288" behindDoc="0" locked="0" layoutInCell="1" allowOverlap="1" wp14:anchorId="1379E097" wp14:editId="45A9B5FB">
                <wp:simplePos x="0" y="0"/>
                <wp:positionH relativeFrom="margin">
                  <wp:posOffset>-167640</wp:posOffset>
                </wp:positionH>
                <wp:positionV relativeFrom="paragraph">
                  <wp:posOffset>15240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416FE" w:rsidRPr="008E7F7B" w:rsidRDefault="00E416FE" w:rsidP="00E416FE">
                            <w:pPr>
                              <w:rPr>
                                <w:b/>
                                <w:color w:val="373A3C"/>
                                <w:sz w:val="32"/>
                                <w:szCs w:val="32"/>
                                <w:highlight w:val="white"/>
                              </w:rPr>
                            </w:pPr>
                            <w:r w:rsidRPr="008E7F7B">
                              <w:rPr>
                                <w:b/>
                                <w:color w:val="373A3C"/>
                                <w:sz w:val="32"/>
                                <w:szCs w:val="32"/>
                                <w:highlight w:val="white"/>
                              </w:rPr>
                              <w:t>Software design:</w:t>
                            </w:r>
                          </w:p>
                          <w:p w:rsidR="003A3A7A" w:rsidRDefault="003A3A7A" w:rsidP="00E416F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79E097" id="_x0000_s1027" type="#_x0000_t202" style="position:absolute;margin-left:-13.2pt;margin-top:1.2pt;width:185.9pt;height:110.6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" stroked="f">
                <v:textbox style="mso-fit-shape-to-text:t">
                  <w:txbxContent>
                    <w:p w:rsidR="00E416FE" w:rsidRPr="008E7F7B" w:rsidRDefault="00E416FE" w:rsidP="00E416FE">
                      <w:pPr>
                        <w:rPr>
                          <w:b/>
                          <w:color w:val="373A3C"/>
                          <w:sz w:val="32"/>
                          <w:szCs w:val="32"/>
                          <w:highlight w:val="white"/>
                        </w:rPr>
                      </w:pPr>
                      <w:r w:rsidRPr="008E7F7B">
                        <w:rPr>
                          <w:b/>
                          <w:color w:val="373A3C"/>
                          <w:sz w:val="32"/>
                          <w:szCs w:val="32"/>
                          <w:highlight w:val="white"/>
                        </w:rPr>
                        <w:t>Software design:</w:t>
                      </w:r>
                    </w:p>
                    <w:p w:rsidR="003A3A7A" w:rsidRDefault="003A3A7A" w:rsidP="00E416FE"/>
                  </w:txbxContent>
                </v:textbox>
                <w10:wrap type="square" anchorx="margin"/>
              </v:shape>
            </w:pict>
          </mc:Fallback>
        </mc:AlternateContent>
      </w:r>
    </w:p>
    <w:p w:rsidR="008D460F" w:rsidRPr="006B7F8F" w:rsidRDefault="008D460F" w:rsidP="00C47E6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D460F" w:rsidRPr="006B7F8F" w:rsidRDefault="00F22AA6" w:rsidP="00C47E6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0" behindDoc="0" locked="0" layoutInCell="1" allowOverlap="1" wp14:anchorId="45D59713" wp14:editId="2E119C6E">
            <wp:simplePos x="0" y="0"/>
            <wp:positionH relativeFrom="margin">
              <wp:posOffset>838200</wp:posOffset>
            </wp:positionH>
            <wp:positionV relativeFrom="paragraph">
              <wp:posOffset>12700</wp:posOffset>
            </wp:positionV>
            <wp:extent cx="2857500" cy="59182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2101"/>
                    <a:stretch/>
                  </pic:blipFill>
                  <pic:spPr bwMode="auto">
                    <a:xfrm>
                      <a:off x="0" y="0"/>
                      <a:ext cx="2857500" cy="5918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D460F" w:rsidRPr="006B7F8F" w:rsidRDefault="008D460F" w:rsidP="00C47E6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D460F" w:rsidRPr="006B7F8F" w:rsidRDefault="008D460F" w:rsidP="00C47E6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D460F" w:rsidRPr="006B7F8F" w:rsidRDefault="008D460F" w:rsidP="00E416F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18DE" w:rsidRPr="006B7F8F" w:rsidRDefault="001818DE" w:rsidP="00C47E6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7E6B" w:rsidRPr="006B7F8F" w:rsidRDefault="00C47E6B" w:rsidP="00C47E6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7E6B" w:rsidRPr="006B7F8F" w:rsidRDefault="00C47E6B" w:rsidP="00C47E6B">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7E6B" w:rsidRPr="006B7F8F" w:rsidRDefault="00C47E6B" w:rsidP="00C47E6B">
      <w:pPr>
        <w:rPr>
          <w:color w:val="000000" w:themeColor="text1"/>
          <w:sz w:val="24"/>
          <w:szCs w:val="24"/>
          <w:rtl/>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16FE" w:rsidRPr="006B7F8F" w:rsidRDefault="00E416FE" w:rsidP="00E650D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16FE" w:rsidRPr="006B7F8F" w:rsidRDefault="00E416FE" w:rsidP="00E650D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47E6B" w:rsidRPr="006B7F8F" w:rsidRDefault="00C47E6B" w:rsidP="00E650D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16FE" w:rsidRPr="006B7F8F" w:rsidRDefault="00E416FE" w:rsidP="00E650D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16FE" w:rsidRPr="006B7F8F" w:rsidRDefault="00E416FE" w:rsidP="00E650D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416FE" w:rsidRPr="006B7F8F" w:rsidRDefault="00E416FE" w:rsidP="00E650D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3BE0" w:rsidRDefault="00403BE0" w:rsidP="00403BE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3BE0" w:rsidRDefault="00403BE0" w:rsidP="00403BE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3BE0" w:rsidRDefault="00403BE0" w:rsidP="00403BE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3BE0" w:rsidRDefault="00403BE0" w:rsidP="00403BE0">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416FE" w:rsidRPr="00403BE0" w:rsidRDefault="00E416FE" w:rsidP="00403BE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design:</w:t>
      </w:r>
    </w:p>
    <w:p w:rsidR="00E416FE" w:rsidRPr="006B7F8F" w:rsidRDefault="00E416FE" w:rsidP="00E650D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61B4" w:rsidRPr="006B7F8F" w:rsidRDefault="00D861B4" w:rsidP="00E650D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61B4" w:rsidRPr="006B7F8F" w:rsidRDefault="00403BE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2336" behindDoc="0" locked="0" layoutInCell="1" allowOverlap="1" wp14:anchorId="23F234A3" wp14:editId="1DDA0A03">
            <wp:simplePos x="0" y="0"/>
            <wp:positionH relativeFrom="margin">
              <wp:posOffset>1892300</wp:posOffset>
            </wp:positionH>
            <wp:positionV relativeFrom="paragraph">
              <wp:posOffset>-835660</wp:posOffset>
            </wp:positionV>
            <wp:extent cx="4686300" cy="1714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521" t="10365" r="3660" b="11892"/>
                    <a:stretch/>
                  </pic:blipFill>
                  <pic:spPr bwMode="auto">
                    <a:xfrm>
                      <a:off x="0" y="0"/>
                      <a:ext cx="4686300" cy="1714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61B4" w:rsidRPr="006B7F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403BE0" w:rsidRDefault="00D861B4" w:rsidP="00403BE0">
      <w:pPr>
        <w:shd w:val="clear" w:color="auto" w:fill="FFFFFF"/>
        <w:spacing w:before="280" w:after="280" w:line="24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Problems and recommendations:</w:t>
      </w:r>
    </w:p>
    <w:p w:rsidR="00D861B4" w:rsidRPr="006B7F8F" w:rsidRDefault="0020440A" w:rsidP="00403BE0">
      <w:pPr>
        <w:shd w:val="clear" w:color="auto" w:fill="FFFFFF"/>
        <w:spacing w:before="280" w:after="280" w:line="24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3360" behindDoc="0" locked="0" layoutInCell="1" allowOverlap="1" wp14:anchorId="0EEE2025" wp14:editId="6053E65F">
            <wp:simplePos x="0" y="0"/>
            <wp:positionH relativeFrom="margin">
              <wp:align>left</wp:align>
            </wp:positionH>
            <wp:positionV relativeFrom="paragraph">
              <wp:posOffset>415290</wp:posOffset>
            </wp:positionV>
            <wp:extent cx="3733800" cy="2040890"/>
            <wp:effectExtent l="0" t="0" r="0"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D861B4" w:rsidRPr="006B7F8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problems</w:t>
      </w:r>
      <w:r w:rsidR="00843595" w:rsidRPr="006B7F8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B7CEB" w:rsidRPr="006B7F8F" w:rsidRDefault="006B7CEB" w:rsidP="006B7CEB">
      <w:pPr>
        <w:shd w:val="clear" w:color="auto" w:fill="FFFFFF"/>
        <w:spacing w:before="280" w:after="280" w:line="24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440A" w:rsidRPr="006B7F8F" w:rsidRDefault="0020440A" w:rsidP="006B7CEB">
      <w:pPr>
        <w:shd w:val="clear" w:color="auto" w:fill="FFFFFF"/>
        <w:spacing w:before="280" w:after="280" w:line="24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440A" w:rsidRPr="006B7F8F" w:rsidRDefault="00843595" w:rsidP="006B7CEB">
      <w:pPr>
        <w:shd w:val="clear" w:color="auto" w:fill="FFFFFF"/>
        <w:spacing w:before="280" w:after="280" w:line="24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4384" behindDoc="0" locked="0" layoutInCell="1" allowOverlap="1" wp14:anchorId="64637A3A" wp14:editId="5754F470">
            <wp:simplePos x="0" y="0"/>
            <wp:positionH relativeFrom="margin">
              <wp:posOffset>119108</wp:posOffset>
            </wp:positionH>
            <wp:positionV relativeFrom="paragraph">
              <wp:posOffset>83547</wp:posOffset>
            </wp:positionV>
            <wp:extent cx="3531870" cy="2144395"/>
            <wp:effectExtent l="0" t="0" r="0"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p>
    <w:p w:rsidR="0020440A" w:rsidRPr="006B7F8F" w:rsidRDefault="0020440A" w:rsidP="006B7CEB">
      <w:pPr>
        <w:shd w:val="clear" w:color="auto" w:fill="FFFFFF"/>
        <w:spacing w:before="280" w:after="280" w:line="240" w:lineRule="auto"/>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2C3A" w:rsidRPr="006B7F8F" w:rsidRDefault="00A52C3A" w:rsidP="00E650D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2C3A" w:rsidRPr="006B7F8F" w:rsidRDefault="00A52C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F8F">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7456" behindDoc="0" locked="0" layoutInCell="1" allowOverlap="1" wp14:anchorId="71323FB5" wp14:editId="2FC2E67C">
                <wp:simplePos x="0" y="0"/>
                <wp:positionH relativeFrom="margin">
                  <wp:align>right</wp:align>
                </wp:positionH>
                <wp:positionV relativeFrom="paragraph">
                  <wp:posOffset>2521585</wp:posOffset>
                </wp:positionV>
                <wp:extent cx="7097395" cy="2682875"/>
                <wp:effectExtent l="0" t="0" r="8255" b="31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7395" cy="2682875"/>
                        </a:xfrm>
                        <a:prstGeom prst="rect">
                          <a:avLst/>
                        </a:prstGeom>
                        <a:solidFill>
                          <a:srgbClr val="FFFFFF"/>
                        </a:solidFill>
                        <a:ln w="9525">
                          <a:noFill/>
                          <a:miter lim="800000"/>
                          <a:headEnd/>
                          <a:tailEnd/>
                        </a:ln>
                      </wps:spPr>
                      <wps:txbx>
                        <w:txbxContent>
                          <w:p w:rsidR="00581FE5" w:rsidRDefault="00581FE5" w:rsidP="00581FE5">
                            <w:pPr>
                              <w:bidi/>
                              <w:jc w:val="right"/>
                              <w:rPr>
                                <w:b/>
                                <w:color w:val="373A3C"/>
                                <w:sz w:val="40"/>
                                <w:szCs w:val="40"/>
                              </w:rPr>
                            </w:pPr>
                            <w:r>
                              <w:rPr>
                                <w:b/>
                                <w:color w:val="373A3C"/>
                                <w:sz w:val="40"/>
                                <w:szCs w:val="40"/>
                              </w:rPr>
                              <w:t>Hardw</w:t>
                            </w:r>
                            <w:r w:rsidRPr="00D861B4">
                              <w:rPr>
                                <w:b/>
                                <w:color w:val="373A3C"/>
                                <w:sz w:val="40"/>
                                <w:szCs w:val="40"/>
                              </w:rPr>
                              <w:t>are problems</w:t>
                            </w:r>
                            <w:r>
                              <w:rPr>
                                <w:b/>
                                <w:color w:val="373A3C"/>
                                <w:sz w:val="40"/>
                                <w:szCs w:val="40"/>
                              </w:rPr>
                              <w:t>:</w:t>
                            </w:r>
                          </w:p>
                          <w:p w:rsidR="00A52C3A" w:rsidRDefault="00C8738B" w:rsidP="00C8738B">
                            <w:pPr>
                              <w:bidi/>
                              <w:jc w:val="right"/>
                              <w:rPr>
                                <w:sz w:val="28"/>
                                <w:szCs w:val="28"/>
                                <w:lang w:bidi="ar-JO"/>
                              </w:rPr>
                            </w:pPr>
                            <w:r w:rsidRPr="00C8738B">
                              <w:rPr>
                                <w:color w:val="auto"/>
                                <w:sz w:val="28"/>
                                <w:szCs w:val="28"/>
                                <w:lang w:bidi="ar-JO"/>
                              </w:rPr>
                              <w:t xml:space="preserve">We encountered an issue where the components were delicate, leading to the breakdown of more than one piece during manual handling. We suggest having some experience with sensitive components to minimize potential problems. The hardware posed numerous challenges, and we extend our heartfelt gratitude to the student Yahya </w:t>
                            </w:r>
                            <w:proofErr w:type="spellStart"/>
                            <w:r w:rsidRPr="00C8738B">
                              <w:rPr>
                                <w:color w:val="auto"/>
                                <w:sz w:val="28"/>
                                <w:szCs w:val="28"/>
                                <w:lang w:bidi="ar-JO"/>
                              </w:rPr>
                              <w:t>Obeido</w:t>
                            </w:r>
                            <w:proofErr w:type="spellEnd"/>
                            <w:r w:rsidRPr="00C8738B">
                              <w:rPr>
                                <w:color w:val="auto"/>
                                <w:sz w:val="28"/>
                                <w:szCs w:val="28"/>
                                <w:lang w:bidi="ar-JO"/>
                              </w:rPr>
                              <w:t xml:space="preserve"> for providing significant assistance</w:t>
                            </w:r>
                            <w:r>
                              <w:rPr>
                                <w:color w:val="auto"/>
                                <w:sz w:val="28"/>
                                <w:szCs w:val="28"/>
                                <w:lang w:bidi="ar-JO"/>
                              </w:rPr>
                              <w:t xml:space="preserve"> with the mechanical design and 3D printing aspect of the project.</w:t>
                            </w:r>
                          </w:p>
                          <w:p w:rsidR="00A52C3A" w:rsidRDefault="00A52C3A" w:rsidP="00A52C3A">
                            <w:pPr>
                              <w:bidi/>
                              <w:jc w:val="right"/>
                              <w:rPr>
                                <w:sz w:val="28"/>
                                <w:szCs w:val="28"/>
                                <w:lang w:bidi="ar-JO"/>
                              </w:rPr>
                            </w:pPr>
                          </w:p>
                          <w:p w:rsidR="00A52C3A" w:rsidRDefault="00A52C3A" w:rsidP="00A52C3A">
                            <w:pPr>
                              <w:bidi/>
                              <w:jc w:val="right"/>
                              <w:rPr>
                                <w:sz w:val="28"/>
                                <w:szCs w:val="28"/>
                                <w:lang w:bidi="ar-JO"/>
                              </w:rPr>
                            </w:pPr>
                          </w:p>
                          <w:p w:rsidR="00A52C3A" w:rsidRDefault="00A52C3A" w:rsidP="00A52C3A">
                            <w:pPr>
                              <w:bidi/>
                              <w:jc w:val="right"/>
                              <w:rPr>
                                <w:sz w:val="28"/>
                                <w:szCs w:val="28"/>
                                <w:lang w:bidi="ar-JO"/>
                              </w:rPr>
                            </w:pPr>
                          </w:p>
                          <w:p w:rsidR="00A52C3A" w:rsidRDefault="00A52C3A" w:rsidP="00A52C3A">
                            <w:pPr>
                              <w:bidi/>
                              <w:jc w:val="right"/>
                              <w:rPr>
                                <w:sz w:val="28"/>
                                <w:szCs w:val="28"/>
                                <w:lang w:bidi="ar-JO"/>
                              </w:rPr>
                            </w:pPr>
                          </w:p>
                          <w:p w:rsidR="00A52C3A" w:rsidRDefault="00A52C3A" w:rsidP="00A52C3A">
                            <w:pPr>
                              <w:bidi/>
                              <w:jc w:val="right"/>
                              <w:rPr>
                                <w:sz w:val="28"/>
                                <w:szCs w:val="28"/>
                                <w:lang w:bidi="ar-JO"/>
                              </w:rPr>
                            </w:pPr>
                          </w:p>
                          <w:p w:rsidR="00A52C3A" w:rsidRDefault="00A52C3A" w:rsidP="00A52C3A">
                            <w:pPr>
                              <w:bidi/>
                              <w:jc w:val="right"/>
                              <w:rPr>
                                <w:sz w:val="28"/>
                                <w:szCs w:val="28"/>
                                <w:lang w:bidi="ar-JO"/>
                              </w:rPr>
                            </w:pPr>
                          </w:p>
                          <w:p w:rsidR="00A52C3A" w:rsidRDefault="00A52C3A" w:rsidP="00A52C3A">
                            <w:pPr>
                              <w:bidi/>
                              <w:jc w:val="right"/>
                              <w:rPr>
                                <w:sz w:val="28"/>
                                <w:szCs w:val="28"/>
                                <w:lang w:bidi="ar-JO"/>
                              </w:rPr>
                            </w:pPr>
                          </w:p>
                          <w:p w:rsidR="00A52C3A" w:rsidRPr="00581FE5" w:rsidRDefault="00A52C3A" w:rsidP="00A52C3A">
                            <w:pPr>
                              <w:bidi/>
                              <w:jc w:val="right"/>
                              <w:rPr>
                                <w:sz w:val="28"/>
                                <w:szCs w:val="28"/>
                                <w:lang w:bidi="ar-JO"/>
                              </w:rPr>
                            </w:pPr>
                          </w:p>
                          <w:p w:rsidR="00581FE5" w:rsidRDefault="00581FE5" w:rsidP="00843595">
                            <w:pPr>
                              <w:rPr>
                                <w:lang w:bidi="ar-J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323FB5" id="_x0000_t202" coordsize="21600,21600" o:spt="202" path="m,l,21600r21600,l21600,xe">
                <v:stroke joinstyle="miter"/>
                <v:path gradientshapeok="t" o:connecttype="rect"/>
              </v:shapetype>
              <v:shape id="_x0000_s1028" type="#_x0000_t202" style="position:absolute;margin-left:507.65pt;margin-top:198.55pt;width:558.85pt;height:211.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" stroked="f">
                <v:textbox>
                  <w:txbxContent>
                    <w:p w:rsidR="00581FE5" w:rsidRDefault="00581FE5" w:rsidP="00581FE5">
                      <w:pPr>
                        <w:bidi/>
                        <w:jc w:val="right"/>
                        <w:rPr>
                          <w:b/>
                          <w:color w:val="373A3C"/>
                          <w:sz w:val="40"/>
                          <w:szCs w:val="40"/>
                        </w:rPr>
                      </w:pPr>
                      <w:r>
                        <w:rPr>
                          <w:b/>
                          <w:color w:val="373A3C"/>
                          <w:sz w:val="40"/>
                          <w:szCs w:val="40"/>
                        </w:rPr>
                        <w:t>Hardw</w:t>
                      </w:r>
                      <w:r w:rsidRPr="00D861B4">
                        <w:rPr>
                          <w:b/>
                          <w:color w:val="373A3C"/>
                          <w:sz w:val="40"/>
                          <w:szCs w:val="40"/>
                        </w:rPr>
                        <w:t>are problems</w:t>
                      </w:r>
                      <w:r>
                        <w:rPr>
                          <w:b/>
                          <w:color w:val="373A3C"/>
                          <w:sz w:val="40"/>
                          <w:szCs w:val="40"/>
                        </w:rPr>
                        <w:t>:</w:t>
                      </w:r>
                    </w:p>
                    <w:p w:rsidR="00A52C3A" w:rsidRDefault="00C8738B" w:rsidP="00C8738B">
                      <w:pPr>
                        <w:bidi/>
                        <w:jc w:val="right"/>
                        <w:rPr>
                          <w:sz w:val="28"/>
                          <w:szCs w:val="28"/>
                          <w:lang w:bidi="ar-JO"/>
                        </w:rPr>
                      </w:pPr>
                      <w:r w:rsidRPr="00C8738B">
                        <w:rPr>
                          <w:color w:val="auto"/>
                          <w:sz w:val="28"/>
                          <w:szCs w:val="28"/>
                          <w:lang w:bidi="ar-JO"/>
                        </w:rPr>
                        <w:t xml:space="preserve">We encountered an issue where the components were delicate, leading to the breakdown of more than one piece during manual handling. We suggest having some experience with sensitive components to minimize potential problems. The hardware posed numerous challenges, and we extend our heartfelt gratitude to the student Yahya </w:t>
                      </w:r>
                      <w:proofErr w:type="spellStart"/>
                      <w:r w:rsidRPr="00C8738B">
                        <w:rPr>
                          <w:color w:val="auto"/>
                          <w:sz w:val="28"/>
                          <w:szCs w:val="28"/>
                          <w:lang w:bidi="ar-JO"/>
                        </w:rPr>
                        <w:t>Obeido</w:t>
                      </w:r>
                      <w:proofErr w:type="spellEnd"/>
                      <w:r w:rsidRPr="00C8738B">
                        <w:rPr>
                          <w:color w:val="auto"/>
                          <w:sz w:val="28"/>
                          <w:szCs w:val="28"/>
                          <w:lang w:bidi="ar-JO"/>
                        </w:rPr>
                        <w:t xml:space="preserve"> for providing significant assistance</w:t>
                      </w:r>
                      <w:r>
                        <w:rPr>
                          <w:color w:val="auto"/>
                          <w:sz w:val="28"/>
                          <w:szCs w:val="28"/>
                          <w:lang w:bidi="ar-JO"/>
                        </w:rPr>
                        <w:t xml:space="preserve"> with the mechanical design and 3D printing aspect of the project.</w:t>
                      </w:r>
                    </w:p>
                    <w:p w:rsidR="00A52C3A" w:rsidRDefault="00A52C3A" w:rsidP="00A52C3A">
                      <w:pPr>
                        <w:bidi/>
                        <w:jc w:val="right"/>
                        <w:rPr>
                          <w:sz w:val="28"/>
                          <w:szCs w:val="28"/>
                          <w:lang w:bidi="ar-JO"/>
                        </w:rPr>
                      </w:pPr>
                    </w:p>
                    <w:p w:rsidR="00A52C3A" w:rsidRDefault="00A52C3A" w:rsidP="00A52C3A">
                      <w:pPr>
                        <w:bidi/>
                        <w:jc w:val="right"/>
                        <w:rPr>
                          <w:sz w:val="28"/>
                          <w:szCs w:val="28"/>
                          <w:lang w:bidi="ar-JO"/>
                        </w:rPr>
                      </w:pPr>
                    </w:p>
                    <w:p w:rsidR="00A52C3A" w:rsidRDefault="00A52C3A" w:rsidP="00A52C3A">
                      <w:pPr>
                        <w:bidi/>
                        <w:jc w:val="right"/>
                        <w:rPr>
                          <w:sz w:val="28"/>
                          <w:szCs w:val="28"/>
                          <w:lang w:bidi="ar-JO"/>
                        </w:rPr>
                      </w:pPr>
                    </w:p>
                    <w:p w:rsidR="00A52C3A" w:rsidRDefault="00A52C3A" w:rsidP="00A52C3A">
                      <w:pPr>
                        <w:bidi/>
                        <w:jc w:val="right"/>
                        <w:rPr>
                          <w:sz w:val="28"/>
                          <w:szCs w:val="28"/>
                          <w:lang w:bidi="ar-JO"/>
                        </w:rPr>
                      </w:pPr>
                    </w:p>
                    <w:p w:rsidR="00A52C3A" w:rsidRDefault="00A52C3A" w:rsidP="00A52C3A">
                      <w:pPr>
                        <w:bidi/>
                        <w:jc w:val="right"/>
                        <w:rPr>
                          <w:sz w:val="28"/>
                          <w:szCs w:val="28"/>
                          <w:lang w:bidi="ar-JO"/>
                        </w:rPr>
                      </w:pPr>
                    </w:p>
                    <w:p w:rsidR="00A52C3A" w:rsidRDefault="00A52C3A" w:rsidP="00A52C3A">
                      <w:pPr>
                        <w:bidi/>
                        <w:jc w:val="right"/>
                        <w:rPr>
                          <w:sz w:val="28"/>
                          <w:szCs w:val="28"/>
                          <w:lang w:bidi="ar-JO"/>
                        </w:rPr>
                      </w:pPr>
                    </w:p>
                    <w:p w:rsidR="00A52C3A" w:rsidRDefault="00A52C3A" w:rsidP="00A52C3A">
                      <w:pPr>
                        <w:bidi/>
                        <w:jc w:val="right"/>
                        <w:rPr>
                          <w:sz w:val="28"/>
                          <w:szCs w:val="28"/>
                          <w:lang w:bidi="ar-JO"/>
                        </w:rPr>
                      </w:pPr>
                    </w:p>
                    <w:p w:rsidR="00A52C3A" w:rsidRPr="00581FE5" w:rsidRDefault="00A52C3A" w:rsidP="00A52C3A">
                      <w:pPr>
                        <w:bidi/>
                        <w:jc w:val="right"/>
                        <w:rPr>
                          <w:sz w:val="28"/>
                          <w:szCs w:val="28"/>
                          <w:lang w:bidi="ar-JO"/>
                        </w:rPr>
                      </w:pPr>
                    </w:p>
                    <w:p w:rsidR="00581FE5" w:rsidRDefault="00581FE5" w:rsidP="00843595">
                      <w:pPr>
                        <w:rPr>
                          <w:lang w:bidi="ar-JO"/>
                        </w:rPr>
                      </w:pPr>
                    </w:p>
                  </w:txbxContent>
                </v:textbox>
                <w10:wrap type="square" anchorx="margin"/>
              </v:shape>
            </w:pict>
          </mc:Fallback>
        </mc:AlternateContent>
      </w:r>
      <w:r w:rsidRPr="006B7F8F">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5408" behindDoc="0" locked="0" layoutInCell="1" allowOverlap="1" wp14:anchorId="6310F3E5" wp14:editId="1C6971A9">
            <wp:simplePos x="0" y="0"/>
            <wp:positionH relativeFrom="margin">
              <wp:posOffset>23495</wp:posOffset>
            </wp:positionH>
            <wp:positionV relativeFrom="paragraph">
              <wp:posOffset>45720</wp:posOffset>
            </wp:positionV>
            <wp:extent cx="3559175" cy="2546985"/>
            <wp:effectExtent l="0" t="0" r="0" b="0"/>
            <wp:wrapSquare wrapText="bothSides"/>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margin">
              <wp14:pctWidth>0</wp14:pctWidth>
            </wp14:sizeRelH>
            <wp14:sizeRelV relativeFrom="margin">
              <wp14:pctHeight>0</wp14:pctHeight>
            </wp14:sizeRelV>
          </wp:anchor>
        </w:drawing>
      </w:r>
      <w:r w:rsidRPr="006B7F8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E416FE" w:rsidRPr="006B7F8F" w:rsidRDefault="00874515" w:rsidP="00E650D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451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45720" distB="45720" distL="114300" distR="114300" simplePos="0" relativeHeight="251676672" behindDoc="0" locked="0" layoutInCell="1" allowOverlap="1">
                <wp:simplePos x="0" y="0"/>
                <wp:positionH relativeFrom="page">
                  <wp:align>right</wp:align>
                </wp:positionH>
                <wp:positionV relativeFrom="paragraph">
                  <wp:posOffset>3482340</wp:posOffset>
                </wp:positionV>
                <wp:extent cx="7139940" cy="1404620"/>
                <wp:effectExtent l="0" t="0" r="22860" b="146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9940" cy="1404620"/>
                        </a:xfrm>
                        <a:prstGeom prst="rect">
                          <a:avLst/>
                        </a:prstGeom>
                        <a:solidFill>
                          <a:srgbClr val="FFFFFF"/>
                        </a:solidFill>
                        <a:ln w="9525">
                          <a:solidFill>
                            <a:srgbClr val="000000"/>
                          </a:solidFill>
                          <a:miter lim="800000"/>
                          <a:headEnd/>
                          <a:tailEnd/>
                        </a:ln>
                      </wps:spPr>
                      <wps:txbx>
                        <w:txbxContent>
                          <w:p w:rsidR="00874515" w:rsidRDefault="00874515" w:rsidP="00874515">
                            <w:pPr>
                              <w:shd w:val="clear" w:color="auto" w:fill="FFFFFF"/>
                              <w:spacing w:after="0" w:line="240" w:lineRule="auto"/>
                              <w:ind w:left="720"/>
                              <w:rPr>
                                <w:b/>
                                <w:color w:val="373A3C"/>
                                <w:sz w:val="40"/>
                                <w:szCs w:val="40"/>
                              </w:rPr>
                            </w:pPr>
                            <w:r>
                              <w:rPr>
                                <w:b/>
                                <w:color w:val="373A3C"/>
                                <w:sz w:val="40"/>
                                <w:szCs w:val="40"/>
                              </w:rPr>
                              <w:t>References:</w:t>
                            </w:r>
                          </w:p>
                          <w:p w:rsidR="00874515" w:rsidRDefault="00874515" w:rsidP="00874515">
                            <w:pPr>
                              <w:shd w:val="clear" w:color="auto" w:fill="FFFFFF"/>
                              <w:spacing w:after="0" w:line="240" w:lineRule="auto"/>
                              <w:ind w:left="720"/>
                              <w:rPr>
                                <w:color w:val="000000"/>
                                <w:sz w:val="24"/>
                                <w:szCs w:val="24"/>
                              </w:rPr>
                            </w:pPr>
                            <w:r>
                              <w:rPr>
                                <w:color w:val="000000"/>
                                <w:sz w:val="24"/>
                                <w:szCs w:val="24"/>
                              </w:rPr>
                              <w:t>1.</w:t>
                            </w:r>
                            <w:r w:rsidRPr="00874515">
                              <w:t xml:space="preserve"> </w:t>
                            </w:r>
                            <w:r w:rsidRPr="00874515">
                              <w:rPr>
                                <w:color w:val="000000"/>
                                <w:sz w:val="24"/>
                                <w:szCs w:val="24"/>
                              </w:rPr>
                              <w:t>https://www.alldatasheet.com/</w:t>
                            </w:r>
                          </w:p>
                          <w:p w:rsidR="00874515" w:rsidRDefault="00874515" w:rsidP="00874515">
                            <w:pPr>
                              <w:shd w:val="clear" w:color="auto" w:fill="FFFFFF"/>
                              <w:spacing w:after="0" w:line="240" w:lineRule="auto"/>
                              <w:ind w:left="720"/>
                              <w:rPr>
                                <w:color w:val="000000"/>
                                <w:sz w:val="24"/>
                                <w:szCs w:val="24"/>
                              </w:rPr>
                            </w:pPr>
                          </w:p>
                          <w:p w:rsidR="00874515" w:rsidRDefault="00874515" w:rsidP="00874515">
                            <w:pPr>
                              <w:shd w:val="clear" w:color="auto" w:fill="FFFFFF"/>
                              <w:spacing w:after="0" w:line="240" w:lineRule="auto"/>
                              <w:ind w:left="720"/>
                            </w:pPr>
                            <w:r>
                              <w:rPr>
                                <w:color w:val="000000"/>
                                <w:sz w:val="24"/>
                                <w:szCs w:val="24"/>
                              </w:rPr>
                              <w:t>2.</w:t>
                            </w:r>
                            <w:hyperlink r:id="rId28" w:history="1">
                              <w:r>
                                <w:rPr>
                                  <w:rStyle w:val="Hyperlink"/>
                                  <w:szCs w:val="24"/>
                                </w:rPr>
                                <w:t>Stepper Motors: Types, Uses and Working Principle | Article | MPS (monolithicpower.com)</w:t>
                              </w:r>
                            </w:hyperlink>
                          </w:p>
                          <w:p w:rsidR="00874515" w:rsidRDefault="00874515" w:rsidP="00874515">
                            <w:pPr>
                              <w:shd w:val="clear" w:color="auto" w:fill="FFFFFF"/>
                              <w:spacing w:after="0" w:line="240" w:lineRule="auto"/>
                              <w:ind w:left="720"/>
                              <w:rPr>
                                <w:color w:val="000000"/>
                                <w:sz w:val="24"/>
                                <w:szCs w:val="24"/>
                              </w:rPr>
                            </w:pPr>
                          </w:p>
                          <w:p w:rsidR="00874515" w:rsidRDefault="00874515" w:rsidP="00874515">
                            <w:pPr>
                              <w:shd w:val="clear" w:color="auto" w:fill="FFFFFF"/>
                              <w:spacing w:after="0" w:line="240" w:lineRule="auto"/>
                              <w:ind w:left="720"/>
                              <w:rPr>
                                <w:color w:val="000000"/>
                                <w:sz w:val="24"/>
                                <w:szCs w:val="24"/>
                              </w:rPr>
                            </w:pPr>
                            <w:r>
                              <w:rPr>
                                <w:color w:val="000000"/>
                                <w:sz w:val="24"/>
                                <w:szCs w:val="24"/>
                              </w:rPr>
                              <w:t>3.</w:t>
                            </w:r>
                            <w:r w:rsidRPr="00874515">
                              <w:t xml:space="preserve"> </w:t>
                            </w:r>
                            <w:hyperlink r:id="rId29" w:history="1">
                              <w:r w:rsidRPr="00707937">
                                <w:rPr>
                                  <w:rStyle w:val="Hyperlink"/>
                                  <w:sz w:val="24"/>
                                  <w:szCs w:val="24"/>
                                </w:rPr>
                                <w:t>https://microcontrollerslab.com/stepper-motor-interfacing-pic16f877a-microcontroller</w:t>
                              </w:r>
                            </w:hyperlink>
                          </w:p>
                          <w:p w:rsidR="00874515" w:rsidRDefault="00874515" w:rsidP="00874515">
                            <w:pPr>
                              <w:shd w:val="clear" w:color="auto" w:fill="FFFFFF"/>
                              <w:spacing w:after="0" w:line="240" w:lineRule="auto"/>
                              <w:ind w:left="720"/>
                              <w:rPr>
                                <w:color w:val="000000"/>
                                <w:sz w:val="24"/>
                                <w:szCs w:val="24"/>
                              </w:rPr>
                            </w:pPr>
                          </w:p>
                          <w:p w:rsidR="00874515" w:rsidRDefault="00874515" w:rsidP="00874515">
                            <w:pPr>
                              <w:shd w:val="clear" w:color="auto" w:fill="FFFFFF"/>
                              <w:spacing w:after="280" w:line="240" w:lineRule="auto"/>
                              <w:ind w:left="720"/>
                              <w:rPr>
                                <w:b/>
                                <w:color w:val="373A3C"/>
                                <w:sz w:val="24"/>
                                <w:szCs w:val="24"/>
                              </w:rPr>
                            </w:pPr>
                            <w:r>
                              <w:rPr>
                                <w:color w:val="000000"/>
                                <w:sz w:val="24"/>
                                <w:szCs w:val="24"/>
                              </w:rPr>
                              <w:t xml:space="preserve">4.PSUT </w:t>
                            </w:r>
                            <w:proofErr w:type="spellStart"/>
                            <w:r>
                              <w:rPr>
                                <w:color w:val="000000"/>
                                <w:sz w:val="24"/>
                                <w:szCs w:val="24"/>
                              </w:rPr>
                              <w:t>Elearning</w:t>
                            </w:r>
                            <w:proofErr w:type="spellEnd"/>
                            <w:r>
                              <w:rPr>
                                <w:color w:val="000000"/>
                                <w:sz w:val="24"/>
                                <w:szCs w:val="24"/>
                              </w:rPr>
                              <w:t xml:space="preserve"> using chapter 8 and 9.</w:t>
                            </w:r>
                          </w:p>
                          <w:p w:rsidR="00874515" w:rsidRDefault="00874515" w:rsidP="0087451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511pt;margin-top:274.2pt;width:562.2pt;height:110.6pt;z-index:251676672;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">
                <v:textbox style="mso-fit-shape-to-text:t">
                  <w:txbxContent>
                    <w:p w:rsidR="00874515" w:rsidRDefault="00874515" w:rsidP="00874515">
                      <w:pPr>
                        <w:shd w:val="clear" w:color="auto" w:fill="FFFFFF"/>
                        <w:spacing w:after="0" w:line="240" w:lineRule="auto"/>
                        <w:ind w:left="720"/>
                        <w:rPr>
                          <w:b/>
                          <w:color w:val="373A3C"/>
                          <w:sz w:val="40"/>
                          <w:szCs w:val="40"/>
                        </w:rPr>
                      </w:pPr>
                      <w:r>
                        <w:rPr>
                          <w:b/>
                          <w:color w:val="373A3C"/>
                          <w:sz w:val="40"/>
                          <w:szCs w:val="40"/>
                        </w:rPr>
                        <w:t>References</w:t>
                      </w:r>
                      <w:r>
                        <w:rPr>
                          <w:b/>
                          <w:color w:val="373A3C"/>
                          <w:sz w:val="40"/>
                          <w:szCs w:val="40"/>
                        </w:rPr>
                        <w:t>:</w:t>
                      </w:r>
                    </w:p>
                    <w:p w:rsidR="00874515" w:rsidRDefault="00874515" w:rsidP="00874515">
                      <w:pPr>
                        <w:shd w:val="clear" w:color="auto" w:fill="FFFFFF"/>
                        <w:spacing w:after="0" w:line="240" w:lineRule="auto"/>
                        <w:ind w:left="720"/>
                        <w:rPr>
                          <w:color w:val="000000"/>
                          <w:sz w:val="24"/>
                          <w:szCs w:val="24"/>
                        </w:rPr>
                      </w:pPr>
                      <w:r>
                        <w:rPr>
                          <w:color w:val="000000"/>
                          <w:sz w:val="24"/>
                          <w:szCs w:val="24"/>
                        </w:rPr>
                        <w:t>1.</w:t>
                      </w:r>
                      <w:r w:rsidRPr="00874515">
                        <w:t xml:space="preserve"> </w:t>
                      </w:r>
                      <w:r w:rsidRPr="00874515">
                        <w:rPr>
                          <w:color w:val="000000"/>
                          <w:sz w:val="24"/>
                          <w:szCs w:val="24"/>
                        </w:rPr>
                        <w:t>https://www.alldatasheet.com/</w:t>
                      </w:r>
                    </w:p>
                    <w:p w:rsidR="00874515" w:rsidRDefault="00874515" w:rsidP="00874515">
                      <w:pPr>
                        <w:shd w:val="clear" w:color="auto" w:fill="FFFFFF"/>
                        <w:spacing w:after="0" w:line="240" w:lineRule="auto"/>
                        <w:ind w:left="720"/>
                        <w:rPr>
                          <w:color w:val="000000"/>
                          <w:sz w:val="24"/>
                          <w:szCs w:val="24"/>
                        </w:rPr>
                      </w:pPr>
                    </w:p>
                    <w:p w:rsidR="00874515" w:rsidRDefault="00874515" w:rsidP="00874515">
                      <w:pPr>
                        <w:shd w:val="clear" w:color="auto" w:fill="FFFFFF"/>
                        <w:spacing w:after="0" w:line="240" w:lineRule="auto"/>
                        <w:ind w:left="720"/>
                      </w:pPr>
                      <w:r>
                        <w:rPr>
                          <w:color w:val="000000"/>
                          <w:sz w:val="24"/>
                          <w:szCs w:val="24"/>
                        </w:rPr>
                        <w:t>2.</w:t>
                      </w:r>
                      <w:hyperlink r:id="rId30" w:history="1">
                        <w:r>
                          <w:rPr>
                            <w:rStyle w:val="Hyperlink"/>
                            <w:szCs w:val="24"/>
                          </w:rPr>
                          <w:t>Stepper Motors: Types, Uses and Working Principle | Article | MPS (monolithicpower.com)</w:t>
                        </w:r>
                      </w:hyperlink>
                    </w:p>
                    <w:p w:rsidR="00874515" w:rsidRDefault="00874515" w:rsidP="00874515">
                      <w:pPr>
                        <w:shd w:val="clear" w:color="auto" w:fill="FFFFFF"/>
                        <w:spacing w:after="0" w:line="240" w:lineRule="auto"/>
                        <w:ind w:left="720"/>
                        <w:rPr>
                          <w:color w:val="000000"/>
                          <w:sz w:val="24"/>
                          <w:szCs w:val="24"/>
                        </w:rPr>
                      </w:pPr>
                    </w:p>
                    <w:p w:rsidR="00874515" w:rsidRDefault="00874515" w:rsidP="00874515">
                      <w:pPr>
                        <w:shd w:val="clear" w:color="auto" w:fill="FFFFFF"/>
                        <w:spacing w:after="0" w:line="240" w:lineRule="auto"/>
                        <w:ind w:left="720"/>
                        <w:rPr>
                          <w:color w:val="000000"/>
                          <w:sz w:val="24"/>
                          <w:szCs w:val="24"/>
                        </w:rPr>
                      </w:pPr>
                      <w:r>
                        <w:rPr>
                          <w:color w:val="000000"/>
                          <w:sz w:val="24"/>
                          <w:szCs w:val="24"/>
                        </w:rPr>
                        <w:t>3.</w:t>
                      </w:r>
                      <w:r w:rsidRPr="00874515">
                        <w:t xml:space="preserve"> </w:t>
                      </w:r>
                      <w:hyperlink r:id="rId31" w:history="1">
                        <w:r w:rsidRPr="00707937">
                          <w:rPr>
                            <w:rStyle w:val="Hyperlink"/>
                            <w:sz w:val="24"/>
                            <w:szCs w:val="24"/>
                          </w:rPr>
                          <w:t>https://microcontrollerslab.com/stepper-motor-interfacing-pic16f877a-microcontroller</w:t>
                        </w:r>
                      </w:hyperlink>
                    </w:p>
                    <w:p w:rsidR="00874515" w:rsidRDefault="00874515" w:rsidP="00874515">
                      <w:pPr>
                        <w:shd w:val="clear" w:color="auto" w:fill="FFFFFF"/>
                        <w:spacing w:after="0" w:line="240" w:lineRule="auto"/>
                        <w:ind w:left="720"/>
                        <w:rPr>
                          <w:color w:val="000000"/>
                          <w:sz w:val="24"/>
                          <w:szCs w:val="24"/>
                        </w:rPr>
                      </w:pPr>
                    </w:p>
                    <w:p w:rsidR="00874515" w:rsidRDefault="00874515" w:rsidP="00874515">
                      <w:pPr>
                        <w:shd w:val="clear" w:color="auto" w:fill="FFFFFF"/>
                        <w:spacing w:after="280" w:line="240" w:lineRule="auto"/>
                        <w:ind w:left="720"/>
                        <w:rPr>
                          <w:b/>
                          <w:color w:val="373A3C"/>
                          <w:sz w:val="24"/>
                          <w:szCs w:val="24"/>
                        </w:rPr>
                      </w:pPr>
                      <w:r>
                        <w:rPr>
                          <w:color w:val="000000"/>
                          <w:sz w:val="24"/>
                          <w:szCs w:val="24"/>
                        </w:rPr>
                        <w:t>4.</w:t>
                      </w:r>
                      <w:r>
                        <w:rPr>
                          <w:color w:val="000000"/>
                          <w:sz w:val="24"/>
                          <w:szCs w:val="24"/>
                        </w:rPr>
                        <w:t xml:space="preserve">PSUT </w:t>
                      </w:r>
                      <w:proofErr w:type="spellStart"/>
                      <w:r>
                        <w:rPr>
                          <w:color w:val="000000"/>
                          <w:sz w:val="24"/>
                          <w:szCs w:val="24"/>
                        </w:rPr>
                        <w:t>Elearning</w:t>
                      </w:r>
                      <w:proofErr w:type="spellEnd"/>
                      <w:r>
                        <w:rPr>
                          <w:color w:val="000000"/>
                          <w:sz w:val="24"/>
                          <w:szCs w:val="24"/>
                        </w:rPr>
                        <w:t xml:space="preserve"> using chapter 8 and 9.</w:t>
                      </w:r>
                    </w:p>
                    <w:p w:rsidR="00874515" w:rsidRDefault="00874515" w:rsidP="00874515"/>
                  </w:txbxContent>
                </v:textbox>
                <w10:wrap type="square" anchorx="page"/>
              </v:shape>
            </w:pict>
          </mc:Fallback>
        </mc:AlternateContent>
      </w:r>
      <w:r w:rsidR="00A52C3A" w:rsidRPr="006B7F8F">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71552" behindDoc="0" locked="0" layoutInCell="1" allowOverlap="1" wp14:anchorId="143A0F3A" wp14:editId="1266EBB4">
                <wp:simplePos x="0" y="0"/>
                <wp:positionH relativeFrom="margin">
                  <wp:posOffset>609600</wp:posOffset>
                </wp:positionH>
                <wp:positionV relativeFrom="paragraph">
                  <wp:posOffset>1181100</wp:posOffset>
                </wp:positionV>
                <wp:extent cx="5791200" cy="245364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5791200" cy="2453640"/>
                        </a:xfrm>
                        <a:prstGeom prst="rect">
                          <a:avLst/>
                        </a:prstGeom>
                        <a:solidFill>
                          <a:schemeClr val="lt1"/>
                        </a:solidFill>
                        <a:ln w="6350">
                          <a:noFill/>
                        </a:ln>
                      </wps:spPr>
                      <wps:txbx>
                        <w:txbxContent>
                          <w:p w:rsidR="00A52C3A" w:rsidRPr="006B7F8F" w:rsidRDefault="00A52C3A" w:rsidP="00C8738B">
                            <w:pPr>
                              <w:rPr>
                                <w:b/>
                                <w:bCs/>
                                <w:color w:val="auto"/>
                                <w:sz w:val="40"/>
                                <w:szCs w:val="40"/>
                              </w:rPr>
                            </w:pPr>
                            <w:r w:rsidRPr="006B7F8F">
                              <w:rPr>
                                <w:b/>
                                <w:bCs/>
                                <w:color w:val="auto"/>
                                <w:sz w:val="40"/>
                                <w:szCs w:val="40"/>
                              </w:rPr>
                              <w:t>Conclusion:</w:t>
                            </w:r>
                          </w:p>
                          <w:p w:rsidR="00A52C3A" w:rsidRPr="00CF532B" w:rsidRDefault="00C8738B" w:rsidP="00C8738B">
                            <w:pPr>
                              <w:rPr>
                                <w:color w:val="auto"/>
                                <w:sz w:val="32"/>
                                <w:szCs w:val="32"/>
                              </w:rPr>
                            </w:pPr>
                            <w:r w:rsidRPr="00C8738B">
                              <w:rPr>
                                <w:color w:val="auto"/>
                                <w:sz w:val="32"/>
                                <w:szCs w:val="32"/>
                              </w:rPr>
                              <w:t>Designing a 3D scanner was tough, as it demanded a solid grasp of embedded systems science and plenty of patience for trial and error. Despite the challenges, we're confident in our project. We believe it meets top-notch design standards and functions well.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A0F3A" id="Text Box 10" o:spid="_x0000_s1030" type="#_x0000_t202" style="position:absolute;margin-left:48pt;margin-top:93pt;width:456pt;height:193.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" fillcolor="white [3201]" stroked="f" strokeweight=".5pt">
                <v:textbox>
                  <w:txbxContent>
                    <w:p w:rsidR="00A52C3A" w:rsidRPr="006B7F8F" w:rsidRDefault="00A52C3A" w:rsidP="00C8738B">
                      <w:pPr>
                        <w:rPr>
                          <w:b/>
                          <w:bCs/>
                          <w:color w:val="auto"/>
                          <w:sz w:val="40"/>
                          <w:szCs w:val="40"/>
                        </w:rPr>
                      </w:pPr>
                      <w:r w:rsidRPr="006B7F8F">
                        <w:rPr>
                          <w:b/>
                          <w:bCs/>
                          <w:color w:val="auto"/>
                          <w:sz w:val="40"/>
                          <w:szCs w:val="40"/>
                        </w:rPr>
                        <w:t>Conclusion:</w:t>
                      </w:r>
                    </w:p>
                    <w:p w:rsidR="00A52C3A" w:rsidRPr="00CF532B" w:rsidRDefault="00C8738B" w:rsidP="00C8738B">
                      <w:pPr>
                        <w:rPr>
                          <w:color w:val="auto"/>
                          <w:sz w:val="32"/>
                          <w:szCs w:val="32"/>
                        </w:rPr>
                      </w:pPr>
                      <w:r w:rsidRPr="00C8738B">
                        <w:rPr>
                          <w:color w:val="auto"/>
                          <w:sz w:val="32"/>
                          <w:szCs w:val="32"/>
                        </w:rPr>
                        <w:t>Designing a 3D scanner was tough, as it demanded a solid grasp of embedded systems science and plenty of patience for trial and error. Despite the challenges, we're confident in our project. We believe it meets top-notch design standards and functions well.</w:t>
                      </w:r>
                    </w:p>
                  </w:txbxContent>
                </v:textbox>
                <w10:wrap anchorx="margin"/>
              </v:shape>
            </w:pict>
          </mc:Fallback>
        </mc:AlternateContent>
      </w:r>
    </w:p>
    <w:sectPr w:rsidR="00E416FE" w:rsidRPr="006B7F8F" w:rsidSect="006769DE">
      <w:footerReference w:type="default" r:id="rId3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769DE" w:rsidRDefault="006769DE" w:rsidP="00C6554A">
      <w:pPr>
        <w:spacing w:before="0" w:after="0" w:line="240" w:lineRule="auto"/>
      </w:pPr>
      <w:r>
        <w:separator/>
      </w:r>
    </w:p>
  </w:endnote>
  <w:endnote w:type="continuationSeparator" w:id="0">
    <w:p w:rsidR="006769DE" w:rsidRDefault="006769D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sto MT">
    <w:altName w:val="Cambria"/>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465B6" w:rsidRDefault="00ED7C44">
    <w:pPr>
      <w:pStyle w:val="Footer"/>
    </w:pPr>
    <w:r>
      <w:t xml:space="preserve">Page </w:t>
    </w:r>
    <w:r>
      <w:fldChar w:fldCharType="begin"/>
    </w:r>
    <w:r>
      <w:instrText xml:space="preserve"> PAGE  \* Arabic  \* MERGEFORMAT </w:instrText>
    </w:r>
    <w:r>
      <w:fldChar w:fldCharType="separate"/>
    </w:r>
    <w:r w:rsidR="00874515">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769DE" w:rsidRDefault="006769DE" w:rsidP="00C6554A">
      <w:pPr>
        <w:spacing w:before="0" w:after="0" w:line="240" w:lineRule="auto"/>
      </w:pPr>
      <w:r>
        <w:separator/>
      </w:r>
    </w:p>
  </w:footnote>
  <w:footnote w:type="continuationSeparator" w:id="0">
    <w:p w:rsidR="006769DE" w:rsidRDefault="006769D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14A6EA"/>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66E7181"/>
    <w:multiLevelType w:val="hybridMultilevel"/>
    <w:tmpl w:val="BA107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34A25"/>
    <w:multiLevelType w:val="hybridMultilevel"/>
    <w:tmpl w:val="A95EE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90988796">
    <w:abstractNumId w:val="9"/>
  </w:num>
  <w:num w:numId="2" w16cid:durableId="1792819994">
    <w:abstractNumId w:val="8"/>
  </w:num>
  <w:num w:numId="3" w16cid:durableId="2112973365">
    <w:abstractNumId w:val="8"/>
  </w:num>
  <w:num w:numId="4" w16cid:durableId="768475631">
    <w:abstractNumId w:val="9"/>
  </w:num>
  <w:num w:numId="5" w16cid:durableId="723681096">
    <w:abstractNumId w:val="14"/>
  </w:num>
  <w:num w:numId="6" w16cid:durableId="919025451">
    <w:abstractNumId w:val="10"/>
  </w:num>
  <w:num w:numId="7" w16cid:durableId="1519467423">
    <w:abstractNumId w:val="11"/>
  </w:num>
  <w:num w:numId="8" w16cid:durableId="1232234212">
    <w:abstractNumId w:val="7"/>
  </w:num>
  <w:num w:numId="9" w16cid:durableId="16933269">
    <w:abstractNumId w:val="6"/>
  </w:num>
  <w:num w:numId="10" w16cid:durableId="1730574000">
    <w:abstractNumId w:val="5"/>
  </w:num>
  <w:num w:numId="11" w16cid:durableId="359823626">
    <w:abstractNumId w:val="4"/>
  </w:num>
  <w:num w:numId="12" w16cid:durableId="1628702271">
    <w:abstractNumId w:val="3"/>
  </w:num>
  <w:num w:numId="13" w16cid:durableId="90593975">
    <w:abstractNumId w:val="2"/>
  </w:num>
  <w:num w:numId="14" w16cid:durableId="774908494">
    <w:abstractNumId w:val="1"/>
  </w:num>
  <w:num w:numId="15" w16cid:durableId="591816989">
    <w:abstractNumId w:val="0"/>
  </w:num>
  <w:num w:numId="16" w16cid:durableId="1383360725">
    <w:abstractNumId w:val="12"/>
  </w:num>
  <w:num w:numId="17" w16cid:durableId="17599815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943"/>
    <w:rsid w:val="001465B6"/>
    <w:rsid w:val="001818DE"/>
    <w:rsid w:val="001C2188"/>
    <w:rsid w:val="001E7670"/>
    <w:rsid w:val="0020440A"/>
    <w:rsid w:val="002554CD"/>
    <w:rsid w:val="00293B83"/>
    <w:rsid w:val="002B4294"/>
    <w:rsid w:val="00333D0D"/>
    <w:rsid w:val="003A3A7A"/>
    <w:rsid w:val="00403BE0"/>
    <w:rsid w:val="0047738B"/>
    <w:rsid w:val="004C049F"/>
    <w:rsid w:val="005000E2"/>
    <w:rsid w:val="00540A4A"/>
    <w:rsid w:val="00581FE5"/>
    <w:rsid w:val="006769DE"/>
    <w:rsid w:val="006A3CE7"/>
    <w:rsid w:val="006B7CEB"/>
    <w:rsid w:val="006B7F8F"/>
    <w:rsid w:val="006E068C"/>
    <w:rsid w:val="007A794D"/>
    <w:rsid w:val="007F0F3E"/>
    <w:rsid w:val="00843595"/>
    <w:rsid w:val="00874515"/>
    <w:rsid w:val="00882079"/>
    <w:rsid w:val="008C19FB"/>
    <w:rsid w:val="008D460F"/>
    <w:rsid w:val="008E7F7B"/>
    <w:rsid w:val="009914C1"/>
    <w:rsid w:val="00A52C3A"/>
    <w:rsid w:val="00A81B54"/>
    <w:rsid w:val="00AE7943"/>
    <w:rsid w:val="00C47E6B"/>
    <w:rsid w:val="00C6554A"/>
    <w:rsid w:val="00C8738B"/>
    <w:rsid w:val="00CF532B"/>
    <w:rsid w:val="00D861B4"/>
    <w:rsid w:val="00DB3D25"/>
    <w:rsid w:val="00E416FE"/>
    <w:rsid w:val="00E46072"/>
    <w:rsid w:val="00E650D6"/>
    <w:rsid w:val="00ED7C44"/>
    <w:rsid w:val="00F22A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FB2AE"/>
  <w15:chartTrackingRefBased/>
  <w15:docId w15:val="{9F209583-F425-447F-91B4-552E11CD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59"/>
    <w:rsid w:val="00AE7943"/>
    <w:pPr>
      <w:spacing w:before="0" w:after="0"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DB3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09492">
      <w:bodyDiv w:val="1"/>
      <w:marLeft w:val="0"/>
      <w:marRight w:val="0"/>
      <w:marTop w:val="0"/>
      <w:marBottom w:val="0"/>
      <w:divBdr>
        <w:top w:val="none" w:sz="0" w:space="0" w:color="auto"/>
        <w:left w:val="none" w:sz="0" w:space="0" w:color="auto"/>
        <w:bottom w:val="none" w:sz="0" w:space="0" w:color="auto"/>
        <w:right w:val="none" w:sz="0" w:space="0" w:color="auto"/>
      </w:divBdr>
    </w:div>
    <w:div w:id="208810953">
      <w:bodyDiv w:val="1"/>
      <w:marLeft w:val="0"/>
      <w:marRight w:val="0"/>
      <w:marTop w:val="0"/>
      <w:marBottom w:val="0"/>
      <w:divBdr>
        <w:top w:val="none" w:sz="0" w:space="0" w:color="auto"/>
        <w:left w:val="none" w:sz="0" w:space="0" w:color="auto"/>
        <w:bottom w:val="none" w:sz="0" w:space="0" w:color="auto"/>
        <w:right w:val="none" w:sz="0" w:space="0" w:color="auto"/>
      </w:divBdr>
    </w:div>
    <w:div w:id="451360736">
      <w:bodyDiv w:val="1"/>
      <w:marLeft w:val="0"/>
      <w:marRight w:val="0"/>
      <w:marTop w:val="0"/>
      <w:marBottom w:val="0"/>
      <w:divBdr>
        <w:top w:val="none" w:sz="0" w:space="0" w:color="auto"/>
        <w:left w:val="none" w:sz="0" w:space="0" w:color="auto"/>
        <w:bottom w:val="none" w:sz="0" w:space="0" w:color="auto"/>
        <w:right w:val="none" w:sz="0" w:space="0" w:color="auto"/>
      </w:divBdr>
    </w:div>
    <w:div w:id="509300554">
      <w:bodyDiv w:val="1"/>
      <w:marLeft w:val="0"/>
      <w:marRight w:val="0"/>
      <w:marTop w:val="0"/>
      <w:marBottom w:val="0"/>
      <w:divBdr>
        <w:top w:val="none" w:sz="0" w:space="0" w:color="auto"/>
        <w:left w:val="none" w:sz="0" w:space="0" w:color="auto"/>
        <w:bottom w:val="none" w:sz="0" w:space="0" w:color="auto"/>
        <w:right w:val="none" w:sz="0" w:space="0" w:color="auto"/>
      </w:divBdr>
    </w:div>
    <w:div w:id="598297049">
      <w:bodyDiv w:val="1"/>
      <w:marLeft w:val="0"/>
      <w:marRight w:val="0"/>
      <w:marTop w:val="0"/>
      <w:marBottom w:val="0"/>
      <w:divBdr>
        <w:top w:val="none" w:sz="0" w:space="0" w:color="auto"/>
        <w:left w:val="none" w:sz="0" w:space="0" w:color="auto"/>
        <w:bottom w:val="none" w:sz="0" w:space="0" w:color="auto"/>
        <w:right w:val="none" w:sz="0" w:space="0" w:color="auto"/>
      </w:divBdr>
    </w:div>
    <w:div w:id="650403814">
      <w:bodyDiv w:val="1"/>
      <w:marLeft w:val="0"/>
      <w:marRight w:val="0"/>
      <w:marTop w:val="0"/>
      <w:marBottom w:val="0"/>
      <w:divBdr>
        <w:top w:val="none" w:sz="0" w:space="0" w:color="auto"/>
        <w:left w:val="none" w:sz="0" w:space="0" w:color="auto"/>
        <w:bottom w:val="none" w:sz="0" w:space="0" w:color="auto"/>
        <w:right w:val="none" w:sz="0" w:space="0" w:color="auto"/>
      </w:divBdr>
    </w:div>
    <w:div w:id="888031233">
      <w:bodyDiv w:val="1"/>
      <w:marLeft w:val="0"/>
      <w:marRight w:val="0"/>
      <w:marTop w:val="0"/>
      <w:marBottom w:val="0"/>
      <w:divBdr>
        <w:top w:val="none" w:sz="0" w:space="0" w:color="auto"/>
        <w:left w:val="none" w:sz="0" w:space="0" w:color="auto"/>
        <w:bottom w:val="none" w:sz="0" w:space="0" w:color="auto"/>
        <w:right w:val="none" w:sz="0" w:space="0" w:color="auto"/>
      </w:divBdr>
    </w:div>
    <w:div w:id="928346108">
      <w:bodyDiv w:val="1"/>
      <w:marLeft w:val="0"/>
      <w:marRight w:val="0"/>
      <w:marTop w:val="0"/>
      <w:marBottom w:val="0"/>
      <w:divBdr>
        <w:top w:val="none" w:sz="0" w:space="0" w:color="auto"/>
        <w:left w:val="none" w:sz="0" w:space="0" w:color="auto"/>
        <w:bottom w:val="none" w:sz="0" w:space="0" w:color="auto"/>
        <w:right w:val="none" w:sz="0" w:space="0" w:color="auto"/>
      </w:divBdr>
    </w:div>
    <w:div w:id="999114770">
      <w:bodyDiv w:val="1"/>
      <w:marLeft w:val="0"/>
      <w:marRight w:val="0"/>
      <w:marTop w:val="0"/>
      <w:marBottom w:val="0"/>
      <w:divBdr>
        <w:top w:val="none" w:sz="0" w:space="0" w:color="auto"/>
        <w:left w:val="none" w:sz="0" w:space="0" w:color="auto"/>
        <w:bottom w:val="none" w:sz="0" w:space="0" w:color="auto"/>
        <w:right w:val="none" w:sz="0" w:space="0" w:color="auto"/>
      </w:divBdr>
    </w:div>
    <w:div w:id="1061054669">
      <w:bodyDiv w:val="1"/>
      <w:marLeft w:val="0"/>
      <w:marRight w:val="0"/>
      <w:marTop w:val="0"/>
      <w:marBottom w:val="0"/>
      <w:divBdr>
        <w:top w:val="none" w:sz="0" w:space="0" w:color="auto"/>
        <w:left w:val="none" w:sz="0" w:space="0" w:color="auto"/>
        <w:bottom w:val="none" w:sz="0" w:space="0" w:color="auto"/>
        <w:right w:val="none" w:sz="0" w:space="0" w:color="auto"/>
      </w:divBdr>
    </w:div>
    <w:div w:id="1138037178">
      <w:bodyDiv w:val="1"/>
      <w:marLeft w:val="0"/>
      <w:marRight w:val="0"/>
      <w:marTop w:val="0"/>
      <w:marBottom w:val="0"/>
      <w:divBdr>
        <w:top w:val="none" w:sz="0" w:space="0" w:color="auto"/>
        <w:left w:val="none" w:sz="0" w:space="0" w:color="auto"/>
        <w:bottom w:val="none" w:sz="0" w:space="0" w:color="auto"/>
        <w:right w:val="none" w:sz="0" w:space="0" w:color="auto"/>
      </w:divBdr>
    </w:div>
    <w:div w:id="1328365686">
      <w:bodyDiv w:val="1"/>
      <w:marLeft w:val="0"/>
      <w:marRight w:val="0"/>
      <w:marTop w:val="0"/>
      <w:marBottom w:val="0"/>
      <w:divBdr>
        <w:top w:val="none" w:sz="0" w:space="0" w:color="auto"/>
        <w:left w:val="none" w:sz="0" w:space="0" w:color="auto"/>
        <w:bottom w:val="none" w:sz="0" w:space="0" w:color="auto"/>
        <w:right w:val="none" w:sz="0" w:space="0" w:color="auto"/>
      </w:divBdr>
    </w:div>
    <w:div w:id="1734886090">
      <w:bodyDiv w:val="1"/>
      <w:marLeft w:val="0"/>
      <w:marRight w:val="0"/>
      <w:marTop w:val="0"/>
      <w:marBottom w:val="0"/>
      <w:divBdr>
        <w:top w:val="none" w:sz="0" w:space="0" w:color="auto"/>
        <w:left w:val="none" w:sz="0" w:space="0" w:color="auto"/>
        <w:bottom w:val="none" w:sz="0" w:space="0" w:color="auto"/>
        <w:right w:val="none" w:sz="0" w:space="0" w:color="auto"/>
      </w:divBdr>
    </w:div>
    <w:div w:id="1759673807">
      <w:bodyDiv w:val="1"/>
      <w:marLeft w:val="0"/>
      <w:marRight w:val="0"/>
      <w:marTop w:val="0"/>
      <w:marBottom w:val="0"/>
      <w:divBdr>
        <w:top w:val="none" w:sz="0" w:space="0" w:color="auto"/>
        <w:left w:val="none" w:sz="0" w:space="0" w:color="auto"/>
        <w:bottom w:val="none" w:sz="0" w:space="0" w:color="auto"/>
        <w:right w:val="none" w:sz="0" w:space="0" w:color="auto"/>
      </w:divBdr>
    </w:div>
    <w:div w:id="176122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diagramColors" Target="diagrams/colors2.xm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hyperlink" Target="https://microcontrollerslab.com/stepper-motor-interfacing-pic16f877a-microcontroll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diagramLayout" Target="diagrams/layout3.xm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hyperlink" Target="https://www.monolithicpower.com/en/stepper-motors-basics-types-uses" TargetMode="External"/><Relationship Id="rId10" Type="http://schemas.openxmlformats.org/officeDocument/2006/relationships/image" Target="media/image4.jpeg"/><Relationship Id="rId19" Type="http://schemas.openxmlformats.org/officeDocument/2006/relationships/diagramLayout" Target="diagrams/layout2.xml"/><Relationship Id="rId31" Type="http://schemas.openxmlformats.org/officeDocument/2006/relationships/hyperlink" Target="https://microcontrollerslab.com/stepper-motor-interfacing-pic16f877a-microcontrolle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hyperlink" Target="https://www.monolithicpower.com/en/stepper-motors-basics-types-us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tudent%20report%20with%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4EA1AA-8E75-4351-A051-5CEBE6B1C5E0}" type="doc">
      <dgm:prSet loTypeId="urn:microsoft.com/office/officeart/2009/3/layout/OpposingIdeas" loCatId="relationship" qsTypeId="urn:microsoft.com/office/officeart/2005/8/quickstyle/simple1" qsCatId="simple" csTypeId="urn:microsoft.com/office/officeart/2005/8/colors/accent1_2" csCatId="accent1" phldr="1"/>
      <dgm:spPr/>
      <dgm:t>
        <a:bodyPr/>
        <a:lstStyle/>
        <a:p>
          <a:endParaRPr lang="en-US"/>
        </a:p>
      </dgm:t>
    </dgm:pt>
    <dgm:pt modelId="{8DC783D8-A588-4BF3-9A93-121D3F295D19}">
      <dgm:prSet phldrT="[Text]"/>
      <dgm:spPr/>
      <dgm:t>
        <a:bodyPr/>
        <a:lstStyle/>
        <a:p>
          <a:r>
            <a:rPr lang="en-US"/>
            <a:t>problem:    </a:t>
          </a:r>
        </a:p>
      </dgm:t>
    </dgm:pt>
    <dgm:pt modelId="{E741EA17-D3CC-499E-8B12-1FA82798E460}" type="parTrans" cxnId="{913144D5-DEEE-4BE2-9EC9-95117090CC5A}">
      <dgm:prSet/>
      <dgm:spPr/>
      <dgm:t>
        <a:bodyPr/>
        <a:lstStyle/>
        <a:p>
          <a:endParaRPr lang="en-US"/>
        </a:p>
      </dgm:t>
    </dgm:pt>
    <dgm:pt modelId="{901CDB5D-1D01-4DEE-BB05-45F55290338E}" type="sibTrans" cxnId="{913144D5-DEEE-4BE2-9EC9-95117090CC5A}">
      <dgm:prSet/>
      <dgm:spPr/>
      <dgm:t>
        <a:bodyPr/>
        <a:lstStyle/>
        <a:p>
          <a:endParaRPr lang="en-US"/>
        </a:p>
      </dgm:t>
    </dgm:pt>
    <dgm:pt modelId="{87309269-876B-4094-ABC1-727B29E75232}">
      <dgm:prSet phldrT="[Text]"/>
      <dgm:spPr/>
      <dgm:t>
        <a:bodyPr/>
        <a:lstStyle/>
        <a:p>
          <a:r>
            <a:rPr lang="en-US" b="1"/>
            <a:t>The sensor was not reading 100 values ​​and  stuck and stopped</a:t>
          </a:r>
          <a:endParaRPr lang="en-US"/>
        </a:p>
      </dgm:t>
    </dgm:pt>
    <dgm:pt modelId="{3F6BA072-9724-4556-98AE-A78960D99915}" type="parTrans" cxnId="{1A11B442-72A4-4FA6-B1A0-60A1CE048C84}">
      <dgm:prSet/>
      <dgm:spPr/>
      <dgm:t>
        <a:bodyPr/>
        <a:lstStyle/>
        <a:p>
          <a:endParaRPr lang="en-US"/>
        </a:p>
      </dgm:t>
    </dgm:pt>
    <dgm:pt modelId="{90AC5A42-BF0B-4F1D-9AA5-3289E49C901C}" type="sibTrans" cxnId="{1A11B442-72A4-4FA6-B1A0-60A1CE048C84}">
      <dgm:prSet/>
      <dgm:spPr/>
      <dgm:t>
        <a:bodyPr/>
        <a:lstStyle/>
        <a:p>
          <a:endParaRPr lang="en-US"/>
        </a:p>
      </dgm:t>
    </dgm:pt>
    <dgm:pt modelId="{8071D582-73DA-47F8-B508-9068DFAE8294}">
      <dgm:prSet phldrT="[Text]"/>
      <dgm:spPr/>
      <dgm:t>
        <a:bodyPr/>
        <a:lstStyle/>
        <a:p>
          <a:r>
            <a:rPr lang="en-US" b="1"/>
            <a:t>Solution:</a:t>
          </a:r>
          <a:endParaRPr lang="en-US"/>
        </a:p>
      </dgm:t>
    </dgm:pt>
    <dgm:pt modelId="{C22452AD-0824-4E2B-A8A7-55219823E7DD}" type="parTrans" cxnId="{FB772470-BF7D-49CC-8EEA-C2F3E41C5825}">
      <dgm:prSet/>
      <dgm:spPr/>
      <dgm:t>
        <a:bodyPr/>
        <a:lstStyle/>
        <a:p>
          <a:endParaRPr lang="en-US"/>
        </a:p>
      </dgm:t>
    </dgm:pt>
    <dgm:pt modelId="{95DFFC0E-1617-47F2-A6F9-65BE5DA49496}" type="sibTrans" cxnId="{FB772470-BF7D-49CC-8EEA-C2F3E41C5825}">
      <dgm:prSet/>
      <dgm:spPr/>
      <dgm:t>
        <a:bodyPr/>
        <a:lstStyle/>
        <a:p>
          <a:endParaRPr lang="en-US"/>
        </a:p>
      </dgm:t>
    </dgm:pt>
    <dgm:pt modelId="{465D21A7-9432-46F6-BF2E-407502B12263}">
      <dgm:prSet phldrT="[Text]"/>
      <dgm:spPr/>
      <dgm:t>
        <a:bodyPr/>
        <a:lstStyle/>
        <a:p>
          <a:r>
            <a:rPr lang="en-US" b="1"/>
            <a:t>We tried using a new sensor of the same type</a:t>
          </a:r>
          <a:endParaRPr lang="en-US"/>
        </a:p>
      </dgm:t>
    </dgm:pt>
    <dgm:pt modelId="{45BE51C6-A5C8-4FFA-B296-6899000B7577}" type="parTrans" cxnId="{4D4B715B-EB7F-4B7C-B2AF-28688703177E}">
      <dgm:prSet/>
      <dgm:spPr/>
      <dgm:t>
        <a:bodyPr/>
        <a:lstStyle/>
        <a:p>
          <a:endParaRPr lang="en-US"/>
        </a:p>
      </dgm:t>
    </dgm:pt>
    <dgm:pt modelId="{F1833208-E9C7-43C2-98D9-8A2EA49982F8}" type="sibTrans" cxnId="{4D4B715B-EB7F-4B7C-B2AF-28688703177E}">
      <dgm:prSet/>
      <dgm:spPr/>
      <dgm:t>
        <a:bodyPr/>
        <a:lstStyle/>
        <a:p>
          <a:endParaRPr lang="en-US"/>
        </a:p>
      </dgm:t>
    </dgm:pt>
    <dgm:pt modelId="{277C3474-AF29-4882-9850-54B9D6387AA6}" type="pres">
      <dgm:prSet presAssocID="{DF4EA1AA-8E75-4351-A051-5CEBE6B1C5E0}" presName="Name0" presStyleCnt="0">
        <dgm:presLayoutVars>
          <dgm:chMax val="2"/>
          <dgm:dir/>
          <dgm:animOne val="branch"/>
          <dgm:animLvl val="lvl"/>
          <dgm:resizeHandles val="exact"/>
        </dgm:presLayoutVars>
      </dgm:prSet>
      <dgm:spPr/>
    </dgm:pt>
    <dgm:pt modelId="{3C49D451-3BF2-4F8D-8A0C-1D51BDCE7DDC}" type="pres">
      <dgm:prSet presAssocID="{DF4EA1AA-8E75-4351-A051-5CEBE6B1C5E0}" presName="Background" presStyleLbl="node1" presStyleIdx="0" presStyleCnt="1" custScaleY="72665"/>
      <dgm:spPr/>
    </dgm:pt>
    <dgm:pt modelId="{CCCCD357-D109-463A-A07D-FCD90F37F1E6}" type="pres">
      <dgm:prSet presAssocID="{DF4EA1AA-8E75-4351-A051-5CEBE6B1C5E0}" presName="Divider" presStyleLbl="callout" presStyleIdx="0" presStyleCnt="1"/>
      <dgm:spPr/>
    </dgm:pt>
    <dgm:pt modelId="{0926A5A6-A866-4BE4-906F-4CCA76B370B1}" type="pres">
      <dgm:prSet presAssocID="{DF4EA1AA-8E75-4351-A051-5CEBE6B1C5E0}" presName="ChildText1" presStyleLbl="revTx" presStyleIdx="0" presStyleCnt="0" custScaleX="103233" custScaleY="72279">
        <dgm:presLayoutVars>
          <dgm:chMax val="0"/>
          <dgm:chPref val="0"/>
          <dgm:bulletEnabled val="1"/>
        </dgm:presLayoutVars>
      </dgm:prSet>
      <dgm:spPr/>
    </dgm:pt>
    <dgm:pt modelId="{3E610B47-89EC-4FAB-8046-2D3842200BC3}" type="pres">
      <dgm:prSet presAssocID="{DF4EA1AA-8E75-4351-A051-5CEBE6B1C5E0}" presName="ChildText2" presStyleLbl="revTx" presStyleIdx="0" presStyleCnt="0" custScaleX="96122" custScaleY="68623">
        <dgm:presLayoutVars>
          <dgm:chMax val="0"/>
          <dgm:chPref val="0"/>
          <dgm:bulletEnabled val="1"/>
        </dgm:presLayoutVars>
      </dgm:prSet>
      <dgm:spPr/>
    </dgm:pt>
    <dgm:pt modelId="{03F3680C-CA56-4656-BA33-AEF8243F9E31}" type="pres">
      <dgm:prSet presAssocID="{DF4EA1AA-8E75-4351-A051-5CEBE6B1C5E0}" presName="ParentText1" presStyleLbl="revTx" presStyleIdx="0" presStyleCnt="0">
        <dgm:presLayoutVars>
          <dgm:chMax val="1"/>
          <dgm:chPref val="1"/>
        </dgm:presLayoutVars>
      </dgm:prSet>
      <dgm:spPr/>
    </dgm:pt>
    <dgm:pt modelId="{6FE5A6C4-1151-41CD-915E-61305C35BA1D}" type="pres">
      <dgm:prSet presAssocID="{DF4EA1AA-8E75-4351-A051-5CEBE6B1C5E0}" presName="ParentShape1" presStyleLbl="alignImgPlace1" presStyleIdx="0" presStyleCnt="2" custAng="10800000" custScaleY="57968" custLinFactNeighborX="32151" custLinFactNeighborY="23730">
        <dgm:presLayoutVars/>
      </dgm:prSet>
      <dgm:spPr/>
    </dgm:pt>
    <dgm:pt modelId="{D8918C98-40E5-4E07-AA27-E11742AF05EF}" type="pres">
      <dgm:prSet presAssocID="{DF4EA1AA-8E75-4351-A051-5CEBE6B1C5E0}" presName="ParentText2" presStyleLbl="revTx" presStyleIdx="0" presStyleCnt="0">
        <dgm:presLayoutVars>
          <dgm:chMax val="1"/>
          <dgm:chPref val="1"/>
        </dgm:presLayoutVars>
      </dgm:prSet>
      <dgm:spPr/>
    </dgm:pt>
    <dgm:pt modelId="{DC3D4D2F-5798-4816-850D-CC1E42A5F50A}" type="pres">
      <dgm:prSet presAssocID="{DF4EA1AA-8E75-4351-A051-5CEBE6B1C5E0}" presName="ParentShape2" presStyleLbl="alignImgPlace1" presStyleIdx="1" presStyleCnt="2" custAng="10800000" custScaleY="60207" custLinFactNeighborX="-27320" custLinFactNeighborY="-19194">
        <dgm:presLayoutVars/>
      </dgm:prSet>
      <dgm:spPr/>
    </dgm:pt>
  </dgm:ptLst>
  <dgm:cxnLst>
    <dgm:cxn modelId="{8443BF1F-EBA3-48FB-8D83-42094EB2D436}" type="presOf" srcId="{8071D582-73DA-47F8-B508-9068DFAE8294}" destId="{D8918C98-40E5-4E07-AA27-E11742AF05EF}" srcOrd="0" destOrd="0" presId="urn:microsoft.com/office/officeart/2009/3/layout/OpposingIdeas"/>
    <dgm:cxn modelId="{4D4B715B-EB7F-4B7C-B2AF-28688703177E}" srcId="{8071D582-73DA-47F8-B508-9068DFAE8294}" destId="{465D21A7-9432-46F6-BF2E-407502B12263}" srcOrd="0" destOrd="0" parTransId="{45BE51C6-A5C8-4FFA-B296-6899000B7577}" sibTransId="{F1833208-E9C7-43C2-98D9-8A2EA49982F8}"/>
    <dgm:cxn modelId="{1A11B442-72A4-4FA6-B1A0-60A1CE048C84}" srcId="{8DC783D8-A588-4BF3-9A93-121D3F295D19}" destId="{87309269-876B-4094-ABC1-727B29E75232}" srcOrd="0" destOrd="0" parTransId="{3F6BA072-9724-4556-98AE-A78960D99915}" sibTransId="{90AC5A42-BF0B-4F1D-9AA5-3289E49C901C}"/>
    <dgm:cxn modelId="{5E689243-E26A-4D59-BFF0-9D0D701784F6}" type="presOf" srcId="{465D21A7-9432-46F6-BF2E-407502B12263}" destId="{3E610B47-89EC-4FAB-8046-2D3842200BC3}" srcOrd="0" destOrd="0" presId="urn:microsoft.com/office/officeart/2009/3/layout/OpposingIdeas"/>
    <dgm:cxn modelId="{29E98F45-B4A5-42FD-80C1-361F6A187984}" type="presOf" srcId="{8DC783D8-A588-4BF3-9A93-121D3F295D19}" destId="{6FE5A6C4-1151-41CD-915E-61305C35BA1D}" srcOrd="1" destOrd="0" presId="urn:microsoft.com/office/officeart/2009/3/layout/OpposingIdeas"/>
    <dgm:cxn modelId="{FB772470-BF7D-49CC-8EEA-C2F3E41C5825}" srcId="{DF4EA1AA-8E75-4351-A051-5CEBE6B1C5E0}" destId="{8071D582-73DA-47F8-B508-9068DFAE8294}" srcOrd="1" destOrd="0" parTransId="{C22452AD-0824-4E2B-A8A7-55219823E7DD}" sibTransId="{95DFFC0E-1617-47F2-A6F9-65BE5DA49496}"/>
    <dgm:cxn modelId="{6906B15A-EA07-4AF0-AD90-3D4D10AD827F}" type="presOf" srcId="{DF4EA1AA-8E75-4351-A051-5CEBE6B1C5E0}" destId="{277C3474-AF29-4882-9850-54B9D6387AA6}" srcOrd="0" destOrd="0" presId="urn:microsoft.com/office/officeart/2009/3/layout/OpposingIdeas"/>
    <dgm:cxn modelId="{913144D5-DEEE-4BE2-9EC9-95117090CC5A}" srcId="{DF4EA1AA-8E75-4351-A051-5CEBE6B1C5E0}" destId="{8DC783D8-A588-4BF3-9A93-121D3F295D19}" srcOrd="0" destOrd="0" parTransId="{E741EA17-D3CC-499E-8B12-1FA82798E460}" sibTransId="{901CDB5D-1D01-4DEE-BB05-45F55290338E}"/>
    <dgm:cxn modelId="{701FF2D7-DD26-4BCD-B366-5D809EBCE194}" type="presOf" srcId="{8071D582-73DA-47F8-B508-9068DFAE8294}" destId="{DC3D4D2F-5798-4816-850D-CC1E42A5F50A}" srcOrd="1" destOrd="0" presId="urn:microsoft.com/office/officeart/2009/3/layout/OpposingIdeas"/>
    <dgm:cxn modelId="{59200ED9-9870-4434-AFEF-8522C3B3753E}" type="presOf" srcId="{87309269-876B-4094-ABC1-727B29E75232}" destId="{0926A5A6-A866-4BE4-906F-4CCA76B370B1}" srcOrd="0" destOrd="0" presId="urn:microsoft.com/office/officeart/2009/3/layout/OpposingIdeas"/>
    <dgm:cxn modelId="{878F26FB-0EC2-4045-97F0-CC4A5587653C}" type="presOf" srcId="{8DC783D8-A588-4BF3-9A93-121D3F295D19}" destId="{03F3680C-CA56-4656-BA33-AEF8243F9E31}" srcOrd="0" destOrd="0" presId="urn:microsoft.com/office/officeart/2009/3/layout/OpposingIdeas"/>
    <dgm:cxn modelId="{A5236B8C-4885-4485-9C1A-29FF06472CD7}" type="presParOf" srcId="{277C3474-AF29-4882-9850-54B9D6387AA6}" destId="{3C49D451-3BF2-4F8D-8A0C-1D51BDCE7DDC}" srcOrd="0" destOrd="0" presId="urn:microsoft.com/office/officeart/2009/3/layout/OpposingIdeas"/>
    <dgm:cxn modelId="{7DDD9A3F-38AE-4686-A03D-11CCB1FEC1B4}" type="presParOf" srcId="{277C3474-AF29-4882-9850-54B9D6387AA6}" destId="{CCCCD357-D109-463A-A07D-FCD90F37F1E6}" srcOrd="1" destOrd="0" presId="urn:microsoft.com/office/officeart/2009/3/layout/OpposingIdeas"/>
    <dgm:cxn modelId="{93A17E48-E6BF-464A-8A70-074C413123F7}" type="presParOf" srcId="{277C3474-AF29-4882-9850-54B9D6387AA6}" destId="{0926A5A6-A866-4BE4-906F-4CCA76B370B1}" srcOrd="2" destOrd="0" presId="urn:microsoft.com/office/officeart/2009/3/layout/OpposingIdeas"/>
    <dgm:cxn modelId="{F8A6D415-3E19-4A6B-AA03-AC1821AE43E0}" type="presParOf" srcId="{277C3474-AF29-4882-9850-54B9D6387AA6}" destId="{3E610B47-89EC-4FAB-8046-2D3842200BC3}" srcOrd="3" destOrd="0" presId="urn:microsoft.com/office/officeart/2009/3/layout/OpposingIdeas"/>
    <dgm:cxn modelId="{785D93AA-C01D-46A4-B27A-B25BFED07EB5}" type="presParOf" srcId="{277C3474-AF29-4882-9850-54B9D6387AA6}" destId="{03F3680C-CA56-4656-BA33-AEF8243F9E31}" srcOrd="4" destOrd="0" presId="urn:microsoft.com/office/officeart/2009/3/layout/OpposingIdeas"/>
    <dgm:cxn modelId="{7F7693E0-9299-4BA8-8E7A-1EE634480287}" type="presParOf" srcId="{277C3474-AF29-4882-9850-54B9D6387AA6}" destId="{6FE5A6C4-1151-41CD-915E-61305C35BA1D}" srcOrd="5" destOrd="0" presId="urn:microsoft.com/office/officeart/2009/3/layout/OpposingIdeas"/>
    <dgm:cxn modelId="{8BB9F78B-AB08-433B-A8B4-DA297890DC24}" type="presParOf" srcId="{277C3474-AF29-4882-9850-54B9D6387AA6}" destId="{D8918C98-40E5-4E07-AA27-E11742AF05EF}" srcOrd="6" destOrd="0" presId="urn:microsoft.com/office/officeart/2009/3/layout/OpposingIdeas"/>
    <dgm:cxn modelId="{A48E52AB-BE6B-4A17-B70D-33C991CE23CA}" type="presParOf" srcId="{277C3474-AF29-4882-9850-54B9D6387AA6}" destId="{DC3D4D2F-5798-4816-850D-CC1E42A5F50A}" srcOrd="7" destOrd="0" presId="urn:microsoft.com/office/officeart/2009/3/layout/OpposingIdea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F4EA1AA-8E75-4351-A051-5CEBE6B1C5E0}" type="doc">
      <dgm:prSet loTypeId="urn:microsoft.com/office/officeart/2009/3/layout/OpposingIdeas" loCatId="relationship" qsTypeId="urn:microsoft.com/office/officeart/2005/8/quickstyle/simple1" qsCatId="simple" csTypeId="urn:microsoft.com/office/officeart/2005/8/colors/accent1_2" csCatId="accent1" phldr="1"/>
      <dgm:spPr/>
      <dgm:t>
        <a:bodyPr/>
        <a:lstStyle/>
        <a:p>
          <a:endParaRPr lang="en-US"/>
        </a:p>
      </dgm:t>
    </dgm:pt>
    <dgm:pt modelId="{8DC783D8-A588-4BF3-9A93-121D3F295D19}">
      <dgm:prSet phldrT="[Text]"/>
      <dgm:spPr/>
      <dgm:t>
        <a:bodyPr/>
        <a:lstStyle/>
        <a:p>
          <a:r>
            <a:rPr lang="en-US"/>
            <a:t>problem:    </a:t>
          </a:r>
        </a:p>
      </dgm:t>
    </dgm:pt>
    <dgm:pt modelId="{E741EA17-D3CC-499E-8B12-1FA82798E460}" type="parTrans" cxnId="{913144D5-DEEE-4BE2-9EC9-95117090CC5A}">
      <dgm:prSet/>
      <dgm:spPr/>
      <dgm:t>
        <a:bodyPr/>
        <a:lstStyle/>
        <a:p>
          <a:endParaRPr lang="en-US"/>
        </a:p>
      </dgm:t>
    </dgm:pt>
    <dgm:pt modelId="{901CDB5D-1D01-4DEE-BB05-45F55290338E}" type="sibTrans" cxnId="{913144D5-DEEE-4BE2-9EC9-95117090CC5A}">
      <dgm:prSet/>
      <dgm:spPr/>
      <dgm:t>
        <a:bodyPr/>
        <a:lstStyle/>
        <a:p>
          <a:endParaRPr lang="en-US"/>
        </a:p>
      </dgm:t>
    </dgm:pt>
    <dgm:pt modelId="{87309269-876B-4094-ABC1-727B29E75232}">
      <dgm:prSet phldrT="[Text]"/>
      <dgm:spPr/>
      <dgm:t>
        <a:bodyPr/>
        <a:lstStyle/>
        <a:p>
          <a:r>
            <a:rPr lang="en-US" b="1"/>
            <a:t>When it hit the limit switch at the bottom, the direction did not change in the opposite direction</a:t>
          </a:r>
          <a:endParaRPr lang="en-US"/>
        </a:p>
      </dgm:t>
    </dgm:pt>
    <dgm:pt modelId="{3F6BA072-9724-4556-98AE-A78960D99915}" type="parTrans" cxnId="{1A11B442-72A4-4FA6-B1A0-60A1CE048C84}">
      <dgm:prSet/>
      <dgm:spPr/>
      <dgm:t>
        <a:bodyPr/>
        <a:lstStyle/>
        <a:p>
          <a:endParaRPr lang="en-US"/>
        </a:p>
      </dgm:t>
    </dgm:pt>
    <dgm:pt modelId="{90AC5A42-BF0B-4F1D-9AA5-3289E49C901C}" type="sibTrans" cxnId="{1A11B442-72A4-4FA6-B1A0-60A1CE048C84}">
      <dgm:prSet/>
      <dgm:spPr/>
      <dgm:t>
        <a:bodyPr/>
        <a:lstStyle/>
        <a:p>
          <a:endParaRPr lang="en-US"/>
        </a:p>
      </dgm:t>
    </dgm:pt>
    <dgm:pt modelId="{8071D582-73DA-47F8-B508-9068DFAE8294}">
      <dgm:prSet phldrT="[Text]"/>
      <dgm:spPr/>
      <dgm:t>
        <a:bodyPr/>
        <a:lstStyle/>
        <a:p>
          <a:r>
            <a:rPr lang="en-US" b="1"/>
            <a:t>Solution:</a:t>
          </a:r>
          <a:endParaRPr lang="en-US"/>
        </a:p>
      </dgm:t>
    </dgm:pt>
    <dgm:pt modelId="{C22452AD-0824-4E2B-A8A7-55219823E7DD}" type="parTrans" cxnId="{FB772470-BF7D-49CC-8EEA-C2F3E41C5825}">
      <dgm:prSet/>
      <dgm:spPr/>
      <dgm:t>
        <a:bodyPr/>
        <a:lstStyle/>
        <a:p>
          <a:endParaRPr lang="en-US"/>
        </a:p>
      </dgm:t>
    </dgm:pt>
    <dgm:pt modelId="{95DFFC0E-1617-47F2-A6F9-65BE5DA49496}" type="sibTrans" cxnId="{FB772470-BF7D-49CC-8EEA-C2F3E41C5825}">
      <dgm:prSet/>
      <dgm:spPr/>
      <dgm:t>
        <a:bodyPr/>
        <a:lstStyle/>
        <a:p>
          <a:endParaRPr lang="en-US"/>
        </a:p>
      </dgm:t>
    </dgm:pt>
    <dgm:pt modelId="{465D21A7-9432-46F6-BF2E-407502B12263}">
      <dgm:prSet phldrT="[Text]"/>
      <dgm:spPr/>
      <dgm:t>
        <a:bodyPr/>
        <a:lstStyle/>
        <a:p>
          <a:r>
            <a:rPr lang="en-US" b="1"/>
            <a:t>We were forgetting to turn the dial interrupt flag to zero (it was always 1 and that was the mistake)</a:t>
          </a:r>
          <a:endParaRPr lang="en-US"/>
        </a:p>
      </dgm:t>
    </dgm:pt>
    <dgm:pt modelId="{45BE51C6-A5C8-4FFA-B296-6899000B7577}" type="parTrans" cxnId="{4D4B715B-EB7F-4B7C-B2AF-28688703177E}">
      <dgm:prSet/>
      <dgm:spPr/>
      <dgm:t>
        <a:bodyPr/>
        <a:lstStyle/>
        <a:p>
          <a:endParaRPr lang="en-US"/>
        </a:p>
      </dgm:t>
    </dgm:pt>
    <dgm:pt modelId="{F1833208-E9C7-43C2-98D9-8A2EA49982F8}" type="sibTrans" cxnId="{4D4B715B-EB7F-4B7C-B2AF-28688703177E}">
      <dgm:prSet/>
      <dgm:spPr/>
      <dgm:t>
        <a:bodyPr/>
        <a:lstStyle/>
        <a:p>
          <a:endParaRPr lang="en-US"/>
        </a:p>
      </dgm:t>
    </dgm:pt>
    <dgm:pt modelId="{277C3474-AF29-4882-9850-54B9D6387AA6}" type="pres">
      <dgm:prSet presAssocID="{DF4EA1AA-8E75-4351-A051-5CEBE6B1C5E0}" presName="Name0" presStyleCnt="0">
        <dgm:presLayoutVars>
          <dgm:chMax val="2"/>
          <dgm:dir/>
          <dgm:animOne val="branch"/>
          <dgm:animLvl val="lvl"/>
          <dgm:resizeHandles val="exact"/>
        </dgm:presLayoutVars>
      </dgm:prSet>
      <dgm:spPr/>
    </dgm:pt>
    <dgm:pt modelId="{3C49D451-3BF2-4F8D-8A0C-1D51BDCE7DDC}" type="pres">
      <dgm:prSet presAssocID="{DF4EA1AA-8E75-4351-A051-5CEBE6B1C5E0}" presName="Background" presStyleLbl="node1" presStyleIdx="0" presStyleCnt="1" custScaleY="72665"/>
      <dgm:spPr/>
    </dgm:pt>
    <dgm:pt modelId="{CCCCD357-D109-463A-A07D-FCD90F37F1E6}" type="pres">
      <dgm:prSet presAssocID="{DF4EA1AA-8E75-4351-A051-5CEBE6B1C5E0}" presName="Divider" presStyleLbl="callout" presStyleIdx="0" presStyleCnt="1"/>
      <dgm:spPr/>
    </dgm:pt>
    <dgm:pt modelId="{0926A5A6-A866-4BE4-906F-4CCA76B370B1}" type="pres">
      <dgm:prSet presAssocID="{DF4EA1AA-8E75-4351-A051-5CEBE6B1C5E0}" presName="ChildText1" presStyleLbl="revTx" presStyleIdx="0" presStyleCnt="0" custScaleX="103233" custScaleY="72279">
        <dgm:presLayoutVars>
          <dgm:chMax val="0"/>
          <dgm:chPref val="0"/>
          <dgm:bulletEnabled val="1"/>
        </dgm:presLayoutVars>
      </dgm:prSet>
      <dgm:spPr/>
    </dgm:pt>
    <dgm:pt modelId="{3E610B47-89EC-4FAB-8046-2D3842200BC3}" type="pres">
      <dgm:prSet presAssocID="{DF4EA1AA-8E75-4351-A051-5CEBE6B1C5E0}" presName="ChildText2" presStyleLbl="revTx" presStyleIdx="0" presStyleCnt="0" custScaleX="96122" custScaleY="68623">
        <dgm:presLayoutVars>
          <dgm:chMax val="0"/>
          <dgm:chPref val="0"/>
          <dgm:bulletEnabled val="1"/>
        </dgm:presLayoutVars>
      </dgm:prSet>
      <dgm:spPr/>
    </dgm:pt>
    <dgm:pt modelId="{03F3680C-CA56-4656-BA33-AEF8243F9E31}" type="pres">
      <dgm:prSet presAssocID="{DF4EA1AA-8E75-4351-A051-5CEBE6B1C5E0}" presName="ParentText1" presStyleLbl="revTx" presStyleIdx="0" presStyleCnt="0">
        <dgm:presLayoutVars>
          <dgm:chMax val="1"/>
          <dgm:chPref val="1"/>
        </dgm:presLayoutVars>
      </dgm:prSet>
      <dgm:spPr/>
    </dgm:pt>
    <dgm:pt modelId="{6FE5A6C4-1151-41CD-915E-61305C35BA1D}" type="pres">
      <dgm:prSet presAssocID="{DF4EA1AA-8E75-4351-A051-5CEBE6B1C5E0}" presName="ParentShape1" presStyleLbl="alignImgPlace1" presStyleIdx="0" presStyleCnt="2" custAng="10800000" custScaleY="57968" custLinFactNeighborX="32151" custLinFactNeighborY="23730">
        <dgm:presLayoutVars/>
      </dgm:prSet>
      <dgm:spPr/>
    </dgm:pt>
    <dgm:pt modelId="{D8918C98-40E5-4E07-AA27-E11742AF05EF}" type="pres">
      <dgm:prSet presAssocID="{DF4EA1AA-8E75-4351-A051-5CEBE6B1C5E0}" presName="ParentText2" presStyleLbl="revTx" presStyleIdx="0" presStyleCnt="0">
        <dgm:presLayoutVars>
          <dgm:chMax val="1"/>
          <dgm:chPref val="1"/>
        </dgm:presLayoutVars>
      </dgm:prSet>
      <dgm:spPr/>
    </dgm:pt>
    <dgm:pt modelId="{DC3D4D2F-5798-4816-850D-CC1E42A5F50A}" type="pres">
      <dgm:prSet presAssocID="{DF4EA1AA-8E75-4351-A051-5CEBE6B1C5E0}" presName="ParentShape2" presStyleLbl="alignImgPlace1" presStyleIdx="1" presStyleCnt="2" custAng="10800000" custScaleY="60207" custLinFactNeighborX="-27320" custLinFactNeighborY="-19194">
        <dgm:presLayoutVars/>
      </dgm:prSet>
      <dgm:spPr/>
    </dgm:pt>
  </dgm:ptLst>
  <dgm:cxnLst>
    <dgm:cxn modelId="{8443BF1F-EBA3-48FB-8D83-42094EB2D436}" type="presOf" srcId="{8071D582-73DA-47F8-B508-9068DFAE8294}" destId="{D8918C98-40E5-4E07-AA27-E11742AF05EF}" srcOrd="0" destOrd="0" presId="urn:microsoft.com/office/officeart/2009/3/layout/OpposingIdeas"/>
    <dgm:cxn modelId="{4D4B715B-EB7F-4B7C-B2AF-28688703177E}" srcId="{8071D582-73DA-47F8-B508-9068DFAE8294}" destId="{465D21A7-9432-46F6-BF2E-407502B12263}" srcOrd="0" destOrd="0" parTransId="{45BE51C6-A5C8-4FFA-B296-6899000B7577}" sibTransId="{F1833208-E9C7-43C2-98D9-8A2EA49982F8}"/>
    <dgm:cxn modelId="{1A11B442-72A4-4FA6-B1A0-60A1CE048C84}" srcId="{8DC783D8-A588-4BF3-9A93-121D3F295D19}" destId="{87309269-876B-4094-ABC1-727B29E75232}" srcOrd="0" destOrd="0" parTransId="{3F6BA072-9724-4556-98AE-A78960D99915}" sibTransId="{90AC5A42-BF0B-4F1D-9AA5-3289E49C901C}"/>
    <dgm:cxn modelId="{5E689243-E26A-4D59-BFF0-9D0D701784F6}" type="presOf" srcId="{465D21A7-9432-46F6-BF2E-407502B12263}" destId="{3E610B47-89EC-4FAB-8046-2D3842200BC3}" srcOrd="0" destOrd="0" presId="urn:microsoft.com/office/officeart/2009/3/layout/OpposingIdeas"/>
    <dgm:cxn modelId="{29E98F45-B4A5-42FD-80C1-361F6A187984}" type="presOf" srcId="{8DC783D8-A588-4BF3-9A93-121D3F295D19}" destId="{6FE5A6C4-1151-41CD-915E-61305C35BA1D}" srcOrd="1" destOrd="0" presId="urn:microsoft.com/office/officeart/2009/3/layout/OpposingIdeas"/>
    <dgm:cxn modelId="{FB772470-BF7D-49CC-8EEA-C2F3E41C5825}" srcId="{DF4EA1AA-8E75-4351-A051-5CEBE6B1C5E0}" destId="{8071D582-73DA-47F8-B508-9068DFAE8294}" srcOrd="1" destOrd="0" parTransId="{C22452AD-0824-4E2B-A8A7-55219823E7DD}" sibTransId="{95DFFC0E-1617-47F2-A6F9-65BE5DA49496}"/>
    <dgm:cxn modelId="{6906B15A-EA07-4AF0-AD90-3D4D10AD827F}" type="presOf" srcId="{DF4EA1AA-8E75-4351-A051-5CEBE6B1C5E0}" destId="{277C3474-AF29-4882-9850-54B9D6387AA6}" srcOrd="0" destOrd="0" presId="urn:microsoft.com/office/officeart/2009/3/layout/OpposingIdeas"/>
    <dgm:cxn modelId="{913144D5-DEEE-4BE2-9EC9-95117090CC5A}" srcId="{DF4EA1AA-8E75-4351-A051-5CEBE6B1C5E0}" destId="{8DC783D8-A588-4BF3-9A93-121D3F295D19}" srcOrd="0" destOrd="0" parTransId="{E741EA17-D3CC-499E-8B12-1FA82798E460}" sibTransId="{901CDB5D-1D01-4DEE-BB05-45F55290338E}"/>
    <dgm:cxn modelId="{701FF2D7-DD26-4BCD-B366-5D809EBCE194}" type="presOf" srcId="{8071D582-73DA-47F8-B508-9068DFAE8294}" destId="{DC3D4D2F-5798-4816-850D-CC1E42A5F50A}" srcOrd="1" destOrd="0" presId="urn:microsoft.com/office/officeart/2009/3/layout/OpposingIdeas"/>
    <dgm:cxn modelId="{59200ED9-9870-4434-AFEF-8522C3B3753E}" type="presOf" srcId="{87309269-876B-4094-ABC1-727B29E75232}" destId="{0926A5A6-A866-4BE4-906F-4CCA76B370B1}" srcOrd="0" destOrd="0" presId="urn:microsoft.com/office/officeart/2009/3/layout/OpposingIdeas"/>
    <dgm:cxn modelId="{878F26FB-0EC2-4045-97F0-CC4A5587653C}" type="presOf" srcId="{8DC783D8-A588-4BF3-9A93-121D3F295D19}" destId="{03F3680C-CA56-4656-BA33-AEF8243F9E31}" srcOrd="0" destOrd="0" presId="urn:microsoft.com/office/officeart/2009/3/layout/OpposingIdeas"/>
    <dgm:cxn modelId="{A5236B8C-4885-4485-9C1A-29FF06472CD7}" type="presParOf" srcId="{277C3474-AF29-4882-9850-54B9D6387AA6}" destId="{3C49D451-3BF2-4F8D-8A0C-1D51BDCE7DDC}" srcOrd="0" destOrd="0" presId="urn:microsoft.com/office/officeart/2009/3/layout/OpposingIdeas"/>
    <dgm:cxn modelId="{7DDD9A3F-38AE-4686-A03D-11CCB1FEC1B4}" type="presParOf" srcId="{277C3474-AF29-4882-9850-54B9D6387AA6}" destId="{CCCCD357-D109-463A-A07D-FCD90F37F1E6}" srcOrd="1" destOrd="0" presId="urn:microsoft.com/office/officeart/2009/3/layout/OpposingIdeas"/>
    <dgm:cxn modelId="{93A17E48-E6BF-464A-8A70-074C413123F7}" type="presParOf" srcId="{277C3474-AF29-4882-9850-54B9D6387AA6}" destId="{0926A5A6-A866-4BE4-906F-4CCA76B370B1}" srcOrd="2" destOrd="0" presId="urn:microsoft.com/office/officeart/2009/3/layout/OpposingIdeas"/>
    <dgm:cxn modelId="{F8A6D415-3E19-4A6B-AA03-AC1821AE43E0}" type="presParOf" srcId="{277C3474-AF29-4882-9850-54B9D6387AA6}" destId="{3E610B47-89EC-4FAB-8046-2D3842200BC3}" srcOrd="3" destOrd="0" presId="urn:microsoft.com/office/officeart/2009/3/layout/OpposingIdeas"/>
    <dgm:cxn modelId="{785D93AA-C01D-46A4-B27A-B25BFED07EB5}" type="presParOf" srcId="{277C3474-AF29-4882-9850-54B9D6387AA6}" destId="{03F3680C-CA56-4656-BA33-AEF8243F9E31}" srcOrd="4" destOrd="0" presId="urn:microsoft.com/office/officeart/2009/3/layout/OpposingIdeas"/>
    <dgm:cxn modelId="{7F7693E0-9299-4BA8-8E7A-1EE634480287}" type="presParOf" srcId="{277C3474-AF29-4882-9850-54B9D6387AA6}" destId="{6FE5A6C4-1151-41CD-915E-61305C35BA1D}" srcOrd="5" destOrd="0" presId="urn:microsoft.com/office/officeart/2009/3/layout/OpposingIdeas"/>
    <dgm:cxn modelId="{8BB9F78B-AB08-433B-A8B4-DA297890DC24}" type="presParOf" srcId="{277C3474-AF29-4882-9850-54B9D6387AA6}" destId="{D8918C98-40E5-4E07-AA27-E11742AF05EF}" srcOrd="6" destOrd="0" presId="urn:microsoft.com/office/officeart/2009/3/layout/OpposingIdeas"/>
    <dgm:cxn modelId="{A48E52AB-BE6B-4A17-B70D-33C991CE23CA}" type="presParOf" srcId="{277C3474-AF29-4882-9850-54B9D6387AA6}" destId="{DC3D4D2F-5798-4816-850D-CC1E42A5F50A}" srcOrd="7" destOrd="0" presId="urn:microsoft.com/office/officeart/2009/3/layout/OpposingIdea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F4EA1AA-8E75-4351-A051-5CEBE6B1C5E0}" type="doc">
      <dgm:prSet loTypeId="urn:microsoft.com/office/officeart/2009/3/layout/OpposingIdeas" loCatId="relationship" qsTypeId="urn:microsoft.com/office/officeart/2005/8/quickstyle/simple1" qsCatId="simple" csTypeId="urn:microsoft.com/office/officeart/2005/8/colors/accent1_2" csCatId="accent1" phldr="1"/>
      <dgm:spPr/>
      <dgm:t>
        <a:bodyPr/>
        <a:lstStyle/>
        <a:p>
          <a:endParaRPr lang="en-US"/>
        </a:p>
      </dgm:t>
    </dgm:pt>
    <dgm:pt modelId="{8DC783D8-A588-4BF3-9A93-121D3F295D19}">
      <dgm:prSet phldrT="[Text]"/>
      <dgm:spPr/>
      <dgm:t>
        <a:bodyPr/>
        <a:lstStyle/>
        <a:p>
          <a:r>
            <a:rPr lang="en-US"/>
            <a:t>problem:    </a:t>
          </a:r>
        </a:p>
      </dgm:t>
    </dgm:pt>
    <dgm:pt modelId="{E741EA17-D3CC-499E-8B12-1FA82798E460}" type="parTrans" cxnId="{913144D5-DEEE-4BE2-9EC9-95117090CC5A}">
      <dgm:prSet/>
      <dgm:spPr/>
      <dgm:t>
        <a:bodyPr/>
        <a:lstStyle/>
        <a:p>
          <a:endParaRPr lang="en-US"/>
        </a:p>
      </dgm:t>
    </dgm:pt>
    <dgm:pt modelId="{901CDB5D-1D01-4DEE-BB05-45F55290338E}" type="sibTrans" cxnId="{913144D5-DEEE-4BE2-9EC9-95117090CC5A}">
      <dgm:prSet/>
      <dgm:spPr/>
      <dgm:t>
        <a:bodyPr/>
        <a:lstStyle/>
        <a:p>
          <a:endParaRPr lang="en-US"/>
        </a:p>
      </dgm:t>
    </dgm:pt>
    <dgm:pt modelId="{87309269-876B-4094-ABC1-727B29E75232}">
      <dgm:prSet phldrT="[Text]"/>
      <dgm:spPr/>
      <dgm:t>
        <a:bodyPr/>
        <a:lstStyle/>
        <a:p>
          <a:r>
            <a:rPr lang="en-US" b="1"/>
            <a:t>We did not know when the sensor should stop reading</a:t>
          </a:r>
          <a:endParaRPr lang="en-US"/>
        </a:p>
      </dgm:t>
    </dgm:pt>
    <dgm:pt modelId="{3F6BA072-9724-4556-98AE-A78960D99915}" type="parTrans" cxnId="{1A11B442-72A4-4FA6-B1A0-60A1CE048C84}">
      <dgm:prSet/>
      <dgm:spPr/>
      <dgm:t>
        <a:bodyPr/>
        <a:lstStyle/>
        <a:p>
          <a:endParaRPr lang="en-US"/>
        </a:p>
      </dgm:t>
    </dgm:pt>
    <dgm:pt modelId="{90AC5A42-BF0B-4F1D-9AA5-3289E49C901C}" type="sibTrans" cxnId="{1A11B442-72A4-4FA6-B1A0-60A1CE048C84}">
      <dgm:prSet/>
      <dgm:spPr/>
      <dgm:t>
        <a:bodyPr/>
        <a:lstStyle/>
        <a:p>
          <a:endParaRPr lang="en-US"/>
        </a:p>
      </dgm:t>
    </dgm:pt>
    <dgm:pt modelId="{8071D582-73DA-47F8-B508-9068DFAE8294}">
      <dgm:prSet phldrT="[Text]"/>
      <dgm:spPr/>
      <dgm:t>
        <a:bodyPr/>
        <a:lstStyle/>
        <a:p>
          <a:r>
            <a:rPr lang="en-US" b="1"/>
            <a:t>Solution:</a:t>
          </a:r>
          <a:endParaRPr lang="en-US"/>
        </a:p>
      </dgm:t>
    </dgm:pt>
    <dgm:pt modelId="{C22452AD-0824-4E2B-A8A7-55219823E7DD}" type="parTrans" cxnId="{FB772470-BF7D-49CC-8EEA-C2F3E41C5825}">
      <dgm:prSet/>
      <dgm:spPr/>
      <dgm:t>
        <a:bodyPr/>
        <a:lstStyle/>
        <a:p>
          <a:endParaRPr lang="en-US"/>
        </a:p>
      </dgm:t>
    </dgm:pt>
    <dgm:pt modelId="{95DFFC0E-1617-47F2-A6F9-65BE5DA49496}" type="sibTrans" cxnId="{FB772470-BF7D-49CC-8EEA-C2F3E41C5825}">
      <dgm:prSet/>
      <dgm:spPr/>
      <dgm:t>
        <a:bodyPr/>
        <a:lstStyle/>
        <a:p>
          <a:endParaRPr lang="en-US"/>
        </a:p>
      </dgm:t>
    </dgm:pt>
    <dgm:pt modelId="{465D21A7-9432-46F6-BF2E-407502B12263}">
      <dgm:prSet phldrT="[Text]"/>
      <dgm:spPr/>
      <dgm:t>
        <a:bodyPr/>
        <a:lstStyle/>
        <a:p>
          <a:r>
            <a:rPr lang="en-US" b="1"/>
            <a:t>we fixed it by add the height </a:t>
          </a:r>
          <a:endParaRPr lang="en-US"/>
        </a:p>
      </dgm:t>
    </dgm:pt>
    <dgm:pt modelId="{45BE51C6-A5C8-4FFA-B296-6899000B7577}" type="parTrans" cxnId="{4D4B715B-EB7F-4B7C-B2AF-28688703177E}">
      <dgm:prSet/>
      <dgm:spPr/>
      <dgm:t>
        <a:bodyPr/>
        <a:lstStyle/>
        <a:p>
          <a:endParaRPr lang="en-US"/>
        </a:p>
      </dgm:t>
    </dgm:pt>
    <dgm:pt modelId="{F1833208-E9C7-43C2-98D9-8A2EA49982F8}" type="sibTrans" cxnId="{4D4B715B-EB7F-4B7C-B2AF-28688703177E}">
      <dgm:prSet/>
      <dgm:spPr/>
      <dgm:t>
        <a:bodyPr/>
        <a:lstStyle/>
        <a:p>
          <a:endParaRPr lang="en-US"/>
        </a:p>
      </dgm:t>
    </dgm:pt>
    <dgm:pt modelId="{277C3474-AF29-4882-9850-54B9D6387AA6}" type="pres">
      <dgm:prSet presAssocID="{DF4EA1AA-8E75-4351-A051-5CEBE6B1C5E0}" presName="Name0" presStyleCnt="0">
        <dgm:presLayoutVars>
          <dgm:chMax val="2"/>
          <dgm:dir/>
          <dgm:animOne val="branch"/>
          <dgm:animLvl val="lvl"/>
          <dgm:resizeHandles val="exact"/>
        </dgm:presLayoutVars>
      </dgm:prSet>
      <dgm:spPr/>
    </dgm:pt>
    <dgm:pt modelId="{3C49D451-3BF2-4F8D-8A0C-1D51BDCE7DDC}" type="pres">
      <dgm:prSet presAssocID="{DF4EA1AA-8E75-4351-A051-5CEBE6B1C5E0}" presName="Background" presStyleLbl="node1" presStyleIdx="0" presStyleCnt="1" custScaleY="72665"/>
      <dgm:spPr/>
    </dgm:pt>
    <dgm:pt modelId="{CCCCD357-D109-463A-A07D-FCD90F37F1E6}" type="pres">
      <dgm:prSet presAssocID="{DF4EA1AA-8E75-4351-A051-5CEBE6B1C5E0}" presName="Divider" presStyleLbl="callout" presStyleIdx="0" presStyleCnt="1"/>
      <dgm:spPr/>
    </dgm:pt>
    <dgm:pt modelId="{0926A5A6-A866-4BE4-906F-4CCA76B370B1}" type="pres">
      <dgm:prSet presAssocID="{DF4EA1AA-8E75-4351-A051-5CEBE6B1C5E0}" presName="ChildText1" presStyleLbl="revTx" presStyleIdx="0" presStyleCnt="0" custScaleX="103233" custScaleY="72279">
        <dgm:presLayoutVars>
          <dgm:chMax val="0"/>
          <dgm:chPref val="0"/>
          <dgm:bulletEnabled val="1"/>
        </dgm:presLayoutVars>
      </dgm:prSet>
      <dgm:spPr/>
    </dgm:pt>
    <dgm:pt modelId="{3E610B47-89EC-4FAB-8046-2D3842200BC3}" type="pres">
      <dgm:prSet presAssocID="{DF4EA1AA-8E75-4351-A051-5CEBE6B1C5E0}" presName="ChildText2" presStyleLbl="revTx" presStyleIdx="0" presStyleCnt="0" custScaleX="96122" custScaleY="68623">
        <dgm:presLayoutVars>
          <dgm:chMax val="0"/>
          <dgm:chPref val="0"/>
          <dgm:bulletEnabled val="1"/>
        </dgm:presLayoutVars>
      </dgm:prSet>
      <dgm:spPr/>
    </dgm:pt>
    <dgm:pt modelId="{03F3680C-CA56-4656-BA33-AEF8243F9E31}" type="pres">
      <dgm:prSet presAssocID="{DF4EA1AA-8E75-4351-A051-5CEBE6B1C5E0}" presName="ParentText1" presStyleLbl="revTx" presStyleIdx="0" presStyleCnt="0">
        <dgm:presLayoutVars>
          <dgm:chMax val="1"/>
          <dgm:chPref val="1"/>
        </dgm:presLayoutVars>
      </dgm:prSet>
      <dgm:spPr/>
    </dgm:pt>
    <dgm:pt modelId="{6FE5A6C4-1151-41CD-915E-61305C35BA1D}" type="pres">
      <dgm:prSet presAssocID="{DF4EA1AA-8E75-4351-A051-5CEBE6B1C5E0}" presName="ParentShape1" presStyleLbl="alignImgPlace1" presStyleIdx="0" presStyleCnt="2" custAng="10800000" custScaleY="57968" custLinFactNeighborX="32151" custLinFactNeighborY="23730">
        <dgm:presLayoutVars/>
      </dgm:prSet>
      <dgm:spPr/>
    </dgm:pt>
    <dgm:pt modelId="{D8918C98-40E5-4E07-AA27-E11742AF05EF}" type="pres">
      <dgm:prSet presAssocID="{DF4EA1AA-8E75-4351-A051-5CEBE6B1C5E0}" presName="ParentText2" presStyleLbl="revTx" presStyleIdx="0" presStyleCnt="0">
        <dgm:presLayoutVars>
          <dgm:chMax val="1"/>
          <dgm:chPref val="1"/>
        </dgm:presLayoutVars>
      </dgm:prSet>
      <dgm:spPr/>
    </dgm:pt>
    <dgm:pt modelId="{DC3D4D2F-5798-4816-850D-CC1E42A5F50A}" type="pres">
      <dgm:prSet presAssocID="{DF4EA1AA-8E75-4351-A051-5CEBE6B1C5E0}" presName="ParentShape2" presStyleLbl="alignImgPlace1" presStyleIdx="1" presStyleCnt="2" custAng="10800000" custScaleY="60207" custLinFactNeighborX="-27320" custLinFactNeighborY="-19194">
        <dgm:presLayoutVars/>
      </dgm:prSet>
      <dgm:spPr/>
    </dgm:pt>
  </dgm:ptLst>
  <dgm:cxnLst>
    <dgm:cxn modelId="{8443BF1F-EBA3-48FB-8D83-42094EB2D436}" type="presOf" srcId="{8071D582-73DA-47F8-B508-9068DFAE8294}" destId="{D8918C98-40E5-4E07-AA27-E11742AF05EF}" srcOrd="0" destOrd="0" presId="urn:microsoft.com/office/officeart/2009/3/layout/OpposingIdeas"/>
    <dgm:cxn modelId="{4D4B715B-EB7F-4B7C-B2AF-28688703177E}" srcId="{8071D582-73DA-47F8-B508-9068DFAE8294}" destId="{465D21A7-9432-46F6-BF2E-407502B12263}" srcOrd="0" destOrd="0" parTransId="{45BE51C6-A5C8-4FFA-B296-6899000B7577}" sibTransId="{F1833208-E9C7-43C2-98D9-8A2EA49982F8}"/>
    <dgm:cxn modelId="{1A11B442-72A4-4FA6-B1A0-60A1CE048C84}" srcId="{8DC783D8-A588-4BF3-9A93-121D3F295D19}" destId="{87309269-876B-4094-ABC1-727B29E75232}" srcOrd="0" destOrd="0" parTransId="{3F6BA072-9724-4556-98AE-A78960D99915}" sibTransId="{90AC5A42-BF0B-4F1D-9AA5-3289E49C901C}"/>
    <dgm:cxn modelId="{5E689243-E26A-4D59-BFF0-9D0D701784F6}" type="presOf" srcId="{465D21A7-9432-46F6-BF2E-407502B12263}" destId="{3E610B47-89EC-4FAB-8046-2D3842200BC3}" srcOrd="0" destOrd="0" presId="urn:microsoft.com/office/officeart/2009/3/layout/OpposingIdeas"/>
    <dgm:cxn modelId="{29E98F45-B4A5-42FD-80C1-361F6A187984}" type="presOf" srcId="{8DC783D8-A588-4BF3-9A93-121D3F295D19}" destId="{6FE5A6C4-1151-41CD-915E-61305C35BA1D}" srcOrd="1" destOrd="0" presId="urn:microsoft.com/office/officeart/2009/3/layout/OpposingIdeas"/>
    <dgm:cxn modelId="{FB772470-BF7D-49CC-8EEA-C2F3E41C5825}" srcId="{DF4EA1AA-8E75-4351-A051-5CEBE6B1C5E0}" destId="{8071D582-73DA-47F8-B508-9068DFAE8294}" srcOrd="1" destOrd="0" parTransId="{C22452AD-0824-4E2B-A8A7-55219823E7DD}" sibTransId="{95DFFC0E-1617-47F2-A6F9-65BE5DA49496}"/>
    <dgm:cxn modelId="{6906B15A-EA07-4AF0-AD90-3D4D10AD827F}" type="presOf" srcId="{DF4EA1AA-8E75-4351-A051-5CEBE6B1C5E0}" destId="{277C3474-AF29-4882-9850-54B9D6387AA6}" srcOrd="0" destOrd="0" presId="urn:microsoft.com/office/officeart/2009/3/layout/OpposingIdeas"/>
    <dgm:cxn modelId="{913144D5-DEEE-4BE2-9EC9-95117090CC5A}" srcId="{DF4EA1AA-8E75-4351-A051-5CEBE6B1C5E0}" destId="{8DC783D8-A588-4BF3-9A93-121D3F295D19}" srcOrd="0" destOrd="0" parTransId="{E741EA17-D3CC-499E-8B12-1FA82798E460}" sibTransId="{901CDB5D-1D01-4DEE-BB05-45F55290338E}"/>
    <dgm:cxn modelId="{701FF2D7-DD26-4BCD-B366-5D809EBCE194}" type="presOf" srcId="{8071D582-73DA-47F8-B508-9068DFAE8294}" destId="{DC3D4D2F-5798-4816-850D-CC1E42A5F50A}" srcOrd="1" destOrd="0" presId="urn:microsoft.com/office/officeart/2009/3/layout/OpposingIdeas"/>
    <dgm:cxn modelId="{59200ED9-9870-4434-AFEF-8522C3B3753E}" type="presOf" srcId="{87309269-876B-4094-ABC1-727B29E75232}" destId="{0926A5A6-A866-4BE4-906F-4CCA76B370B1}" srcOrd="0" destOrd="0" presId="urn:microsoft.com/office/officeart/2009/3/layout/OpposingIdeas"/>
    <dgm:cxn modelId="{878F26FB-0EC2-4045-97F0-CC4A5587653C}" type="presOf" srcId="{8DC783D8-A588-4BF3-9A93-121D3F295D19}" destId="{03F3680C-CA56-4656-BA33-AEF8243F9E31}" srcOrd="0" destOrd="0" presId="urn:microsoft.com/office/officeart/2009/3/layout/OpposingIdeas"/>
    <dgm:cxn modelId="{A5236B8C-4885-4485-9C1A-29FF06472CD7}" type="presParOf" srcId="{277C3474-AF29-4882-9850-54B9D6387AA6}" destId="{3C49D451-3BF2-4F8D-8A0C-1D51BDCE7DDC}" srcOrd="0" destOrd="0" presId="urn:microsoft.com/office/officeart/2009/3/layout/OpposingIdeas"/>
    <dgm:cxn modelId="{7DDD9A3F-38AE-4686-A03D-11CCB1FEC1B4}" type="presParOf" srcId="{277C3474-AF29-4882-9850-54B9D6387AA6}" destId="{CCCCD357-D109-463A-A07D-FCD90F37F1E6}" srcOrd="1" destOrd="0" presId="urn:microsoft.com/office/officeart/2009/3/layout/OpposingIdeas"/>
    <dgm:cxn modelId="{93A17E48-E6BF-464A-8A70-074C413123F7}" type="presParOf" srcId="{277C3474-AF29-4882-9850-54B9D6387AA6}" destId="{0926A5A6-A866-4BE4-906F-4CCA76B370B1}" srcOrd="2" destOrd="0" presId="urn:microsoft.com/office/officeart/2009/3/layout/OpposingIdeas"/>
    <dgm:cxn modelId="{F8A6D415-3E19-4A6B-AA03-AC1821AE43E0}" type="presParOf" srcId="{277C3474-AF29-4882-9850-54B9D6387AA6}" destId="{3E610B47-89EC-4FAB-8046-2D3842200BC3}" srcOrd="3" destOrd="0" presId="urn:microsoft.com/office/officeart/2009/3/layout/OpposingIdeas"/>
    <dgm:cxn modelId="{785D93AA-C01D-46A4-B27A-B25BFED07EB5}" type="presParOf" srcId="{277C3474-AF29-4882-9850-54B9D6387AA6}" destId="{03F3680C-CA56-4656-BA33-AEF8243F9E31}" srcOrd="4" destOrd="0" presId="urn:microsoft.com/office/officeart/2009/3/layout/OpposingIdeas"/>
    <dgm:cxn modelId="{7F7693E0-9299-4BA8-8E7A-1EE634480287}" type="presParOf" srcId="{277C3474-AF29-4882-9850-54B9D6387AA6}" destId="{6FE5A6C4-1151-41CD-915E-61305C35BA1D}" srcOrd="5" destOrd="0" presId="urn:microsoft.com/office/officeart/2009/3/layout/OpposingIdeas"/>
    <dgm:cxn modelId="{8BB9F78B-AB08-433B-A8B4-DA297890DC24}" type="presParOf" srcId="{277C3474-AF29-4882-9850-54B9D6387AA6}" destId="{D8918C98-40E5-4E07-AA27-E11742AF05EF}" srcOrd="6" destOrd="0" presId="urn:microsoft.com/office/officeart/2009/3/layout/OpposingIdeas"/>
    <dgm:cxn modelId="{A48E52AB-BE6B-4A17-B70D-33C991CE23CA}" type="presParOf" srcId="{277C3474-AF29-4882-9850-54B9D6387AA6}" destId="{DC3D4D2F-5798-4816-850D-CC1E42A5F50A}" srcOrd="7" destOrd="0" presId="urn:microsoft.com/office/officeart/2009/3/layout/OpposingIdeas"/>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49D451-3BF2-4F8D-8A0C-1D51BDCE7DDC}">
      <dsp:nvSpPr>
        <dsp:cNvPr id="0" name=""/>
        <dsp:cNvSpPr/>
      </dsp:nvSpPr>
      <dsp:spPr>
        <a:xfrm>
          <a:off x="614507" y="522825"/>
          <a:ext cx="2504784" cy="978788"/>
        </a:xfrm>
        <a:prstGeom prst="round2DiagRect">
          <a:avLst>
            <a:gd name="adj1" fmla="val 0"/>
            <a:gd name="adj2"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CCCD357-D109-463A-A07D-FCD90F37F1E6}">
      <dsp:nvSpPr>
        <dsp:cNvPr id="0" name=""/>
        <dsp:cNvSpPr/>
      </dsp:nvSpPr>
      <dsp:spPr>
        <a:xfrm>
          <a:off x="1866899" y="481588"/>
          <a:ext cx="333" cy="1061262"/>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26A5A6-A866-4BE4-906F-4CCA76B370B1}">
      <dsp:nvSpPr>
        <dsp:cNvPr id="0" name=""/>
        <dsp:cNvSpPr/>
      </dsp:nvSpPr>
      <dsp:spPr>
        <a:xfrm>
          <a:off x="680455" y="599182"/>
          <a:ext cx="1120497" cy="826075"/>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The sensor was not reading 100 values ​​and  stuck and stopped</a:t>
          </a:r>
          <a:endParaRPr lang="en-US" sz="1000" kern="1200"/>
        </a:p>
      </dsp:txBody>
      <dsp:txXfrm>
        <a:off x="680455" y="599182"/>
        <a:ext cx="1120497" cy="826075"/>
      </dsp:txXfrm>
    </dsp:sp>
    <dsp:sp modelId="{3E610B47-89EC-4FAB-8046-2D3842200BC3}">
      <dsp:nvSpPr>
        <dsp:cNvPr id="0" name=""/>
        <dsp:cNvSpPr/>
      </dsp:nvSpPr>
      <dsp:spPr>
        <a:xfrm>
          <a:off x="1971438" y="620074"/>
          <a:ext cx="1043314" cy="784291"/>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We tried using a new sensor of the same type</a:t>
          </a:r>
          <a:endParaRPr lang="en-US" sz="1000" kern="1200"/>
        </a:p>
      </dsp:txBody>
      <dsp:txXfrm>
        <a:off x="1971438" y="620074"/>
        <a:ext cx="1043314" cy="784291"/>
      </dsp:txXfrm>
    </dsp:sp>
    <dsp:sp modelId="{6FE5A6C4-1151-41CD-915E-61305C35BA1D}">
      <dsp:nvSpPr>
        <dsp:cNvPr id="0" name=""/>
        <dsp:cNvSpPr/>
      </dsp:nvSpPr>
      <dsp:spPr>
        <a:xfrm rot="5400000">
          <a:off x="114091" y="866461"/>
          <a:ext cx="851805" cy="417464"/>
        </a:xfrm>
        <a:prstGeom prst="rightArrow">
          <a:avLst>
            <a:gd name="adj1" fmla="val 49830"/>
            <a:gd name="adj2" fmla="val 6066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r" defTabSz="400050">
            <a:lnSpc>
              <a:spcPct val="90000"/>
            </a:lnSpc>
            <a:spcBef>
              <a:spcPct val="0"/>
            </a:spcBef>
            <a:spcAft>
              <a:spcPct val="35000"/>
            </a:spcAft>
            <a:buNone/>
          </a:pPr>
          <a:r>
            <a:rPr lang="en-US" sz="900" kern="1200"/>
            <a:t>problem:    </a:t>
          </a:r>
        </a:p>
      </dsp:txBody>
      <dsp:txXfrm>
        <a:off x="177184" y="908089"/>
        <a:ext cx="725619" cy="208022"/>
      </dsp:txXfrm>
    </dsp:sp>
    <dsp:sp modelId="{DC3D4D2F-5798-4816-850D-CC1E42A5F50A}">
      <dsp:nvSpPr>
        <dsp:cNvPr id="0" name=""/>
        <dsp:cNvSpPr/>
      </dsp:nvSpPr>
      <dsp:spPr>
        <a:xfrm rot="16200000">
          <a:off x="2771619" y="807167"/>
          <a:ext cx="884706" cy="417464"/>
        </a:xfrm>
        <a:prstGeom prst="rightArrow">
          <a:avLst>
            <a:gd name="adj1" fmla="val 49830"/>
            <a:gd name="adj2" fmla="val 6066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r" defTabSz="400050">
            <a:lnSpc>
              <a:spcPct val="90000"/>
            </a:lnSpc>
            <a:spcBef>
              <a:spcPct val="0"/>
            </a:spcBef>
            <a:spcAft>
              <a:spcPct val="35000"/>
            </a:spcAft>
            <a:buNone/>
          </a:pPr>
          <a:r>
            <a:rPr lang="en-US" sz="900" b="1" kern="1200"/>
            <a:t>Solution:</a:t>
          </a:r>
          <a:endParaRPr lang="en-US" sz="900" kern="1200"/>
        </a:p>
      </dsp:txBody>
      <dsp:txXfrm>
        <a:off x="2834712" y="974981"/>
        <a:ext cx="758520" cy="2080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49D451-3BF2-4F8D-8A0C-1D51BDCE7DDC}">
      <dsp:nvSpPr>
        <dsp:cNvPr id="0" name=""/>
        <dsp:cNvSpPr/>
      </dsp:nvSpPr>
      <dsp:spPr>
        <a:xfrm>
          <a:off x="450027" y="549341"/>
          <a:ext cx="2631815" cy="1028428"/>
        </a:xfrm>
        <a:prstGeom prst="round2DiagRect">
          <a:avLst>
            <a:gd name="adj1" fmla="val 0"/>
            <a:gd name="adj2"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CCCD357-D109-463A-A07D-FCD90F37F1E6}">
      <dsp:nvSpPr>
        <dsp:cNvPr id="0" name=""/>
        <dsp:cNvSpPr/>
      </dsp:nvSpPr>
      <dsp:spPr>
        <a:xfrm>
          <a:off x="1765934" y="506012"/>
          <a:ext cx="350" cy="1115085"/>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26A5A6-A866-4BE4-906F-4CCA76B370B1}">
      <dsp:nvSpPr>
        <dsp:cNvPr id="0" name=""/>
        <dsp:cNvSpPr/>
      </dsp:nvSpPr>
      <dsp:spPr>
        <a:xfrm>
          <a:off x="519318" y="629569"/>
          <a:ext cx="1177324" cy="867970"/>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b="1" kern="1200"/>
            <a:t>When it hit the limit switch at the bottom, the direction did not change in the opposite direction</a:t>
          </a:r>
          <a:endParaRPr lang="en-US" sz="900" kern="1200"/>
        </a:p>
      </dsp:txBody>
      <dsp:txXfrm>
        <a:off x="519318" y="629569"/>
        <a:ext cx="1177324" cy="867970"/>
      </dsp:txXfrm>
    </dsp:sp>
    <dsp:sp modelId="{3E610B47-89EC-4FAB-8046-2D3842200BC3}">
      <dsp:nvSpPr>
        <dsp:cNvPr id="0" name=""/>
        <dsp:cNvSpPr/>
      </dsp:nvSpPr>
      <dsp:spPr>
        <a:xfrm>
          <a:off x="1875775" y="651521"/>
          <a:ext cx="1096226" cy="82406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b="1" kern="1200"/>
            <a:t>We were forgetting to turn the dial interrupt flag to zero (it was always 1 and that was the mistake)</a:t>
          </a:r>
          <a:endParaRPr lang="en-US" sz="900" kern="1200"/>
        </a:p>
      </dsp:txBody>
      <dsp:txXfrm>
        <a:off x="1875775" y="651521"/>
        <a:ext cx="1096226" cy="824066"/>
      </dsp:txXfrm>
    </dsp:sp>
    <dsp:sp modelId="{6FE5A6C4-1151-41CD-915E-61305C35BA1D}">
      <dsp:nvSpPr>
        <dsp:cNvPr id="0" name=""/>
        <dsp:cNvSpPr/>
      </dsp:nvSpPr>
      <dsp:spPr>
        <a:xfrm rot="5400000">
          <a:off x="-75767" y="910404"/>
          <a:ext cx="895005" cy="438635"/>
        </a:xfrm>
        <a:prstGeom prst="rightArrow">
          <a:avLst>
            <a:gd name="adj1" fmla="val 49830"/>
            <a:gd name="adj2" fmla="val 6066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r" defTabSz="444500">
            <a:lnSpc>
              <a:spcPct val="90000"/>
            </a:lnSpc>
            <a:spcBef>
              <a:spcPct val="0"/>
            </a:spcBef>
            <a:spcAft>
              <a:spcPct val="35000"/>
            </a:spcAft>
            <a:buNone/>
          </a:pPr>
          <a:r>
            <a:rPr lang="en-US" sz="1000" kern="1200"/>
            <a:t>problem:    </a:t>
          </a:r>
        </a:p>
      </dsp:txBody>
      <dsp:txXfrm>
        <a:off x="-9474" y="954143"/>
        <a:ext cx="762419" cy="218571"/>
      </dsp:txXfrm>
    </dsp:sp>
    <dsp:sp modelId="{DC3D4D2F-5798-4816-850D-CC1E42A5F50A}">
      <dsp:nvSpPr>
        <dsp:cNvPr id="0" name=""/>
        <dsp:cNvSpPr/>
      </dsp:nvSpPr>
      <dsp:spPr>
        <a:xfrm rot="16200000">
          <a:off x="2716538" y="848103"/>
          <a:ext cx="929574" cy="438635"/>
        </a:xfrm>
        <a:prstGeom prst="rightArrow">
          <a:avLst>
            <a:gd name="adj1" fmla="val 49830"/>
            <a:gd name="adj2" fmla="val 6066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r" defTabSz="444500">
            <a:lnSpc>
              <a:spcPct val="90000"/>
            </a:lnSpc>
            <a:spcBef>
              <a:spcPct val="0"/>
            </a:spcBef>
            <a:spcAft>
              <a:spcPct val="35000"/>
            </a:spcAft>
            <a:buNone/>
          </a:pPr>
          <a:r>
            <a:rPr lang="en-US" sz="1000" b="1" kern="1200"/>
            <a:t>Solution:</a:t>
          </a:r>
          <a:endParaRPr lang="en-US" sz="1000" kern="1200"/>
        </a:p>
      </dsp:txBody>
      <dsp:txXfrm>
        <a:off x="2782831" y="1024428"/>
        <a:ext cx="796988" cy="21857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49D451-3BF2-4F8D-8A0C-1D51BDCE7DDC}">
      <dsp:nvSpPr>
        <dsp:cNvPr id="0" name=""/>
        <dsp:cNvSpPr/>
      </dsp:nvSpPr>
      <dsp:spPr>
        <a:xfrm>
          <a:off x="444896" y="743173"/>
          <a:ext cx="2669381" cy="1043107"/>
        </a:xfrm>
        <a:prstGeom prst="round2DiagRect">
          <a:avLst>
            <a:gd name="adj1" fmla="val 0"/>
            <a:gd name="adj2"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CCCD357-D109-463A-A07D-FCD90F37F1E6}">
      <dsp:nvSpPr>
        <dsp:cNvPr id="0" name=""/>
        <dsp:cNvSpPr/>
      </dsp:nvSpPr>
      <dsp:spPr>
        <a:xfrm>
          <a:off x="1779587" y="699226"/>
          <a:ext cx="355" cy="1131001"/>
        </a:xfrm>
        <a:prstGeom prst="line">
          <a:avLst/>
        </a:prstGeom>
        <a:solidFill>
          <a:schemeClr val="accent1">
            <a:hueOff val="0"/>
            <a:satOff val="0"/>
            <a:lumOff val="0"/>
            <a:alphaOff val="0"/>
          </a:schemeClr>
        </a:solidFill>
        <a:ln w="2540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26A5A6-A866-4BE4-906F-4CCA76B370B1}">
      <dsp:nvSpPr>
        <dsp:cNvPr id="0" name=""/>
        <dsp:cNvSpPr/>
      </dsp:nvSpPr>
      <dsp:spPr>
        <a:xfrm>
          <a:off x="515177" y="824547"/>
          <a:ext cx="1194129" cy="88035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b="1" kern="1200"/>
            <a:t>We did not know when the sensor should stop reading</a:t>
          </a:r>
          <a:endParaRPr lang="en-US" sz="1200" kern="1200"/>
        </a:p>
      </dsp:txBody>
      <dsp:txXfrm>
        <a:off x="515177" y="824547"/>
        <a:ext cx="1194129" cy="880359"/>
      </dsp:txXfrm>
    </dsp:sp>
    <dsp:sp modelId="{3E610B47-89EC-4FAB-8046-2D3842200BC3}">
      <dsp:nvSpPr>
        <dsp:cNvPr id="0" name=""/>
        <dsp:cNvSpPr/>
      </dsp:nvSpPr>
      <dsp:spPr>
        <a:xfrm>
          <a:off x="1890995" y="846812"/>
          <a:ext cx="1111873" cy="83582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b="1" kern="1200"/>
            <a:t>we fixed it by add the height </a:t>
          </a:r>
          <a:endParaRPr lang="en-US" sz="1200" kern="1200"/>
        </a:p>
      </dsp:txBody>
      <dsp:txXfrm>
        <a:off x="1890995" y="846812"/>
        <a:ext cx="1111873" cy="835829"/>
      </dsp:txXfrm>
    </dsp:sp>
    <dsp:sp modelId="{6FE5A6C4-1151-41CD-915E-61305C35BA1D}">
      <dsp:nvSpPr>
        <dsp:cNvPr id="0" name=""/>
        <dsp:cNvSpPr/>
      </dsp:nvSpPr>
      <dsp:spPr>
        <a:xfrm rot="5400000">
          <a:off x="-88402" y="1109390"/>
          <a:ext cx="907780" cy="444896"/>
        </a:xfrm>
        <a:prstGeom prst="rightArrow">
          <a:avLst>
            <a:gd name="adj1" fmla="val 49830"/>
            <a:gd name="adj2" fmla="val 6066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r" defTabSz="444500">
            <a:lnSpc>
              <a:spcPct val="90000"/>
            </a:lnSpc>
            <a:spcBef>
              <a:spcPct val="0"/>
            </a:spcBef>
            <a:spcAft>
              <a:spcPct val="35000"/>
            </a:spcAft>
            <a:buNone/>
          </a:pPr>
          <a:r>
            <a:rPr lang="en-US" sz="1000" kern="1200"/>
            <a:t>problem:    </a:t>
          </a:r>
        </a:p>
      </dsp:txBody>
      <dsp:txXfrm>
        <a:off x="-21163" y="1153753"/>
        <a:ext cx="773302" cy="221692"/>
      </dsp:txXfrm>
    </dsp:sp>
    <dsp:sp modelId="{DC3D4D2F-5798-4816-850D-CC1E42A5F50A}">
      <dsp:nvSpPr>
        <dsp:cNvPr id="0" name=""/>
        <dsp:cNvSpPr/>
      </dsp:nvSpPr>
      <dsp:spPr>
        <a:xfrm rot="16200000">
          <a:off x="2743759" y="1046200"/>
          <a:ext cx="942842" cy="444896"/>
        </a:xfrm>
        <a:prstGeom prst="rightArrow">
          <a:avLst>
            <a:gd name="adj1" fmla="val 49830"/>
            <a:gd name="adj2" fmla="val 6066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r" defTabSz="444500">
            <a:lnSpc>
              <a:spcPct val="90000"/>
            </a:lnSpc>
            <a:spcBef>
              <a:spcPct val="0"/>
            </a:spcBef>
            <a:spcAft>
              <a:spcPct val="35000"/>
            </a:spcAft>
            <a:buNone/>
          </a:pPr>
          <a:r>
            <a:rPr lang="en-US" sz="1000" b="1" kern="1200"/>
            <a:t>Solution:</a:t>
          </a:r>
          <a:endParaRPr lang="en-US" sz="1000" kern="1200"/>
        </a:p>
      </dsp:txBody>
      <dsp:txXfrm>
        <a:off x="2810998" y="1225041"/>
        <a:ext cx="808364" cy="221692"/>
      </dsp:txXfrm>
    </dsp:sp>
  </dsp:spTree>
</dsp:drawing>
</file>

<file path=word/diagrams/layout1.xml><?xml version="1.0" encoding="utf-8"?>
<dgm:layoutDef xmlns:dgm="http://schemas.openxmlformats.org/drawingml/2006/diagram" xmlns:a="http://schemas.openxmlformats.org/drawingml/2006/main" uniqueId="urn:microsoft.com/office/officeart/2009/3/layout/OpposingIdeas">
  <dgm:title val=""/>
  <dgm:desc val=""/>
  <dgm:catLst>
    <dgm:cat type="relationship" pri="3400"/>
  </dgm:catLst>
  <dgm:samp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clrData>
  <dgm:layoutNode name="Name0">
    <dgm:varLst>
      <dgm:chMax val="2"/>
      <dgm:dir/>
      <dgm:animOne val="branch"/>
      <dgm:animLvl val="lvl"/>
      <dgm:resizeHandles val="exact"/>
    </dgm:varLst>
    <dgm:choose name="Name1">
      <dgm:if name="Name2" axis="ch" ptType="node" func="cnt" op="lte" val="1">
        <dgm:alg type="composite">
          <dgm:param type="ar" val="0.9928"/>
        </dgm:alg>
      </dgm:if>
      <dgm:else name="Name3">
        <dgm:alg type="composite">
          <dgm:param type="ar" val="1.6364"/>
        </dgm:alg>
      </dgm:else>
    </dgm:choose>
    <dgm:shape xmlns:r="http://schemas.openxmlformats.org/officeDocument/2006/relationships" r:blip="">
      <dgm:adjLst/>
    </dgm:shape>
    <dgm:choose name="Name4">
      <dgm:if name="Name5" func="var" arg="dir" op="equ" val="norm">
        <dgm:choose name="Name6">
          <dgm:if name="Name7"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2963"/>
              <dgm:constr type="t" for="ch" forName="ChildText1" refType="h" fact="0.2722"/>
              <dgm:constr type="w" for="ch" forName="ChildText1" refType="w" fact="0.6534"/>
              <dgm:constr type="h" for="ch" forName="ChildText1" refType="h" fact="0.6682"/>
              <dgm:constr type="l" for="ch" forName="Background" refType="w" fact="0.246"/>
              <dgm:constr type="t" for="ch" forName="Background" refType="h" fact="0.2125"/>
              <dgm:constr type="w" for="ch" forName="Background" refType="w" fact="0.754"/>
              <dgm:constr type="h" for="ch" forName="Background" refType="h" fact="0.7875"/>
              <dgm:constr type="l" for="ch" forName="ParentText1" refType="w" fact="0"/>
              <dgm:constr type="t" for="ch" forName="ParentText1" refType="h" fact="0"/>
              <dgm:constr type="w" for="ch" forName="ParentText1" refType="w" fact="0.234"/>
              <dgm:constr type="h" for="ch" forName="ParentText1" refType="h" fact="0.8713"/>
              <dgm:constr type="l" for="ch" forName="ParentShape1" refType="w" fact="0"/>
              <dgm:constr type="t" for="ch" forName="ParentShape1" refType="h" fact="0"/>
              <dgm:constr type="w" for="ch" forName="ParentShape1" refType="w" fact="0.234"/>
              <dgm:constr type="h" for="ch" forName="ParentShape1" refType="h" fact="0.8713"/>
            </dgm:constrLst>
          </dgm:if>
          <dgm:else name="Name8">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15"/>
              <dgm:constr type="t" for="ch" forName="ChildText1" refType="h" fact="0.22"/>
              <dgm:constr type="w" for="ch" forName="ChildText1" refType="w" fact="0.325"/>
              <dgm:constr type="h" for="ch" forName="ChildText1" refType="h" fact="0.56"/>
              <dgm:constr type="l" for="ch" forName="ChildText2" refType="w" fact="0.525"/>
              <dgm:constr type="t" for="ch" forName="ChildText2" refType="h" fact="0.22"/>
              <dgm:constr type="w" for="ch" forName="ChildText2" refType="w" fact="0.325"/>
              <dgm:constr type="h" for="ch" forName="ChildText2" refType="h" fact="0.56"/>
              <dgm:constr type="l" for="ch" forName="Background" refType="w" fact="0.125"/>
              <dgm:constr type="t" for="ch" forName="Background" refType="h" fact="0.17"/>
              <dgm:constr type="w" for="ch" forName="Background" refType="w" fact="0.75"/>
              <dgm:constr type="h" for="ch" forName="Background" refType="h" fact="0.66"/>
              <dgm:constr type="l" for="ch" forName="ParentText1" refType="w" fact="0"/>
              <dgm:constr type="t" for="ch" forName="ParentText1" refType="h" fact="0"/>
              <dgm:constr type="w" for="ch" forName="ParentText1" refType="w" fact="0.125"/>
              <dgm:constr type="h" for="ch" forName="ParentText1" refType="h" fact="0.72"/>
              <dgm:constr type="l" for="ch" forName="ParentShape1" refType="w" fact="0"/>
              <dgm:constr type="t" for="ch" forName="ParentShape1" refType="h" fact="0"/>
              <dgm:constr type="w" for="ch" forName="ParentShape1" refType="w" fact="0.125"/>
              <dgm:constr type="h" for="ch" forName="ParentShape1" refType="h" fact="0.72"/>
              <dgm:constr type="l" for="ch" forName="ParentText2" refType="w" fact="0.875"/>
              <dgm:constr type="t" for="ch" forName="ParentText2" refType="h" fact="0.28"/>
              <dgm:constr type="w" for="ch" forName="ParentText2" refType="w" fact="0.125"/>
              <dgm:constr type="h" for="ch" forName="ParentText2" refType="h" fact="0.72"/>
              <dgm:constr type="l" for="ch" forName="ParentShape2" refType="w" fact="0.875"/>
              <dgm:constr type="t" for="ch" forName="ParentShape2" refType="h" fact="0.28"/>
              <dgm:constr type="w" for="ch" forName="ParentShape2" refType="w" fact="0.125"/>
              <dgm:constr type="h" for="ch" forName="ParentShape2" refType="h" fact="0.72"/>
              <dgm:constr type="l" for="ch" forName="Divider" refType="w" fact="0.5"/>
              <dgm:constr type="t" for="ch" forName="Divider" refType="h" fact="0.24"/>
              <dgm:constr type="w" for="ch" forName="Divider" refType="w" fact="0.0001"/>
              <dgm:constr type="h" for="ch" forName="Divider" refType="h" fact="0.52"/>
            </dgm:constrLst>
          </dgm:else>
        </dgm:choose>
      </dgm:if>
      <dgm:else name="Name9">
        <dgm:choose name="Name10">
          <dgm:if name="Name11"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2455"/>
              <dgm:constr type="t" for="ch" forName="ChildText1" refType="h" fact="0.2651"/>
              <dgm:constr type="w" for="ch" forName="ChildText1" refType="w" fact="0.5351"/>
              <dgm:constr type="h" for="ch" forName="ChildText1" refType="h" fact="0.56"/>
              <dgm:constr type="r" for="ch" forName="Background" refType="w" fact="-0.246"/>
              <dgm:constr type="t" for="ch" forName="Background" refType="h" fact="0.2125"/>
              <dgm:constr type="w" for="ch" forName="Background" refType="w" fact="0.754"/>
              <dgm:constr type="h" for="ch" forName="Background" refType="h" fact="0.7875"/>
              <dgm:constr type="r" for="ch" forName="ParentText1" refType="w" fact="0"/>
              <dgm:constr type="t" for="ch" forName="ParentText1" refType="h" fact="0"/>
              <dgm:constr type="w" for="ch" forName="ParentText1" refType="w" fact="0.234"/>
              <dgm:constr type="h" for="ch" forName="ParentText1" refType="h" fact="0.8713"/>
              <dgm:constr type="r" for="ch" forName="ParentShape1" refType="w" fact="0"/>
              <dgm:constr type="t" for="ch" forName="ParentShape1" refType="h" fact="0"/>
              <dgm:constr type="w" for="ch" forName="ParentShape1" refType="w" fact="0.234"/>
              <dgm:constr type="h" for="ch" forName="ParentShape1" refType="h" fact="0.8713"/>
            </dgm:constrLst>
          </dgm:if>
          <dgm:else name="Name12">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15"/>
              <dgm:constr type="t" for="ch" forName="ChildText1" refType="h" fact="0.22"/>
              <dgm:constr type="w" for="ch" forName="ChildText1" refType="w" fact="0.325"/>
              <dgm:constr type="h" for="ch" forName="ChildText1" refType="h" fact="0.56"/>
              <dgm:constr type="r" for="ch" forName="ChildText2" refType="w" fact="-0.525"/>
              <dgm:constr type="t" for="ch" forName="ChildText2" refType="h" fact="0.22"/>
              <dgm:constr type="w" for="ch" forName="ChildText2" refType="w" fact="0.325"/>
              <dgm:constr type="h" for="ch" forName="ChildText2" refType="h" fact="0.56"/>
              <dgm:constr type="r" for="ch" forName="Background" refType="w" fact="-0.125"/>
              <dgm:constr type="t" for="ch" forName="Background" refType="h" fact="0.17"/>
              <dgm:constr type="w" for="ch" forName="Background" refType="w" fact="0.75"/>
              <dgm:constr type="h" for="ch" forName="Background" refType="h" fact="0.66"/>
              <dgm:constr type="r" for="ch" forName="ParentText1" refType="w" fact="0"/>
              <dgm:constr type="t" for="ch" forName="ParentText1" refType="h" fact="0"/>
              <dgm:constr type="w" for="ch" forName="ParentText1" refType="w" fact="0.125"/>
              <dgm:constr type="h" for="ch" forName="ParentText1" refType="h" fact="0.72"/>
              <dgm:constr type="r" for="ch" forName="ParentShape1" refType="w" fact="0"/>
              <dgm:constr type="t" for="ch" forName="ParentShape1" refType="h" fact="0"/>
              <dgm:constr type="w" for="ch" forName="ParentShape1" refType="w" fact="0.125"/>
              <dgm:constr type="h" for="ch" forName="ParentShape1" refType="h" fact="0.72"/>
              <dgm:constr type="r" for="ch" forName="ParentText2" refType="w" fact="-0.875"/>
              <dgm:constr type="t" for="ch" forName="ParentText2" refType="h" fact="0.28"/>
              <dgm:constr type="w" for="ch" forName="ParentText2" refType="w" fact="0.125"/>
              <dgm:constr type="h" for="ch" forName="ParentText2" refType="h" fact="0.72"/>
              <dgm:constr type="r" for="ch" forName="ParentShape2" refType="w" fact="-0.875"/>
              <dgm:constr type="t" for="ch" forName="ParentShape2" refType="h" fact="0.28"/>
              <dgm:constr type="w" for="ch" forName="ParentShape2" refType="w" fact="0.125"/>
              <dgm:constr type="h" for="ch" forName="ParentShape2" refType="h" fact="0.72"/>
              <dgm:constr type="r" for="ch" forName="Divider" refType="w" fact="-0.5"/>
              <dgm:constr type="t" for="ch" forName="Divider" refType="h" fact="0.24"/>
              <dgm:constr type="w" for="ch" forName="Divider" refType="w" fact="0.0001"/>
              <dgm:constr type="h" for="ch" forName="Divider" refType="h" fact="0.52"/>
            </dgm:constrLst>
          </dgm:else>
        </dgm:choose>
      </dgm:else>
    </dgm:choose>
    <dgm:choose name="Name13">
      <dgm:if name="Name14" axis="ch" ptType="node" func="cnt" op="gte" val="1">
        <dgm:layoutNode name="Background" styleLbl="node1">
          <dgm:alg type="sp"/>
          <dgm:choose name="Name15">
            <dgm:if name="Name16" func="var" arg="dir" op="equ" val="norm">
              <dgm:shape xmlns:r="http://schemas.openxmlformats.org/officeDocument/2006/relationships" type="round2DiagRect" r:blip="">
                <dgm:adjLst>
                  <dgm:adj idx="1" val="0"/>
                  <dgm:adj idx="2" val="0.1667"/>
                </dgm:adjLst>
              </dgm:shape>
            </dgm:if>
            <dgm:else name="Name17">
              <dgm:shape xmlns:r="http://schemas.openxmlformats.org/officeDocument/2006/relationships" type="round2DiagRect" r:blip="">
                <dgm:adjLst>
                  <dgm:adj idx="1" val="0.1667"/>
                  <dgm:adj idx="2" val="0"/>
                </dgm:adjLst>
              </dgm:shape>
            </dgm:else>
          </dgm:choose>
          <dgm:presOf/>
        </dgm:layoutNode>
        <dgm:choose name="Name18">
          <dgm:if name="Name19" axis="ch" ptType="node" func="cnt" op="gte" val="2">
            <dgm:layoutNode name="Divider" styleLbl="callout">
              <dgm:alg type="sp"/>
              <dgm:shape xmlns:r="http://schemas.openxmlformats.org/officeDocument/2006/relationships" type="line" r:blip="">
                <dgm:adjLst/>
              </dgm:shape>
              <dgm:presOf/>
            </dgm:layoutNode>
          </dgm:if>
          <dgm:else name="Name20"/>
        </dgm:choose>
        <dgm:layoutNode name="ChildText1"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21">
          <dgm:if name="Name22" axis="ch" ptType="node" func="cnt" op="gte" val="2">
            <dgm:layoutNode name="ChildText2"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3"/>
        </dgm:choose>
        <dgm:layoutNode name="ParentText1" styleLbl="revTx">
          <dgm:varLst>
            <dgm:chMax val="1"/>
            <dgm:chPref val="1"/>
          </dgm:varLst>
          <dgm:choose name="Name24">
            <dgm:if name="Name25" func="var" arg="dir" op="equ" val="norm">
              <dgm:alg type="tx">
                <dgm:param type="parTxLTRAlign" val="r"/>
                <dgm:param type="shpTxLTRAlignCh" val="r"/>
                <dgm:param type="txAnchorVertCh" val="mid"/>
                <dgm:param type="autoTxRot" val="grav"/>
              </dgm:alg>
            </dgm:if>
            <dgm:else name="Name26">
              <dgm:alg type="tx">
                <dgm:param type="parTxLTRAlign" val="l"/>
                <dgm:param type="shpTxLTRAlignCh" val="r"/>
                <dgm:param type="txAnchorVertCh" val="mid"/>
                <dgm:param type="autoTxRot" val="grav"/>
              </dgm:alg>
            </dgm:else>
          </dgm:choose>
          <dgm:choose name="Name27">
            <dgm:if name="Name28" func="var" arg="dir" op="equ" val="norm">
              <dgm:shape xmlns:r="http://schemas.openxmlformats.org/officeDocument/2006/relationships" rot="-90" type="rightArrow" r:blip="" hideGeom="1">
                <dgm:adjLst>
                  <dgm:adj idx="1" val="0.4983"/>
                  <dgm:adj idx="2" val="0.6066"/>
                </dgm:adjLst>
              </dgm:shape>
            </dgm:if>
            <dgm:else name="Name29">
              <dgm:shape xmlns:r="http://schemas.openxmlformats.org/officeDocument/2006/relationships" rot="90" type="leftArrow" r:blip="" hideGeom="1">
                <dgm:adjLst>
                  <dgm:adj idx="1" val="0.4983"/>
                  <dgm:adj idx="2" val="0.6066"/>
                </dgm:adjLst>
              </dgm:shape>
            </dgm:else>
          </dgm:choose>
          <dgm:presOf axis="ch 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1" styleLbl="alignImgPlace1">
          <dgm:varLst/>
          <dgm:alg type="sp"/>
          <dgm:presOf axis="ch self" ptType="node node" st="1 1" cnt="1 0"/>
          <dgm:choose name="Name30">
            <dgm:if name="Name31" func="var" arg="dir" op="equ" val="norm">
              <dgm:shape xmlns:r="http://schemas.openxmlformats.org/officeDocument/2006/relationships" rot="-90" type="rightArrow" r:blip="">
                <dgm:adjLst>
                  <dgm:adj idx="1" val="0.4983"/>
                  <dgm:adj idx="2" val="0.6066"/>
                </dgm:adjLst>
              </dgm:shape>
            </dgm:if>
            <dgm:else name="Name32">
              <dgm:shape xmlns:r="http://schemas.openxmlformats.org/officeDocument/2006/relationships" rot="90" type="leftArrow" r:blip="">
                <dgm:adjLst>
                  <dgm:adj idx="1" val="0.4983"/>
                  <dgm:adj idx="2" val="0.6066"/>
                </dgm:adjLst>
              </dgm:shape>
            </dgm:else>
          </dgm:choose>
        </dgm:layoutNode>
        <dgm:choose name="Name33">
          <dgm:if name="Name34" axis="ch" ptType="node" func="cnt" op="gte" val="2">
            <dgm:layoutNode name="ParentText2" styleLbl="revTx">
              <dgm:varLst>
                <dgm:chMax val="1"/>
                <dgm:chPref val="1"/>
              </dgm:varLst>
              <dgm:choose name="Name35">
                <dgm:if name="Name36" func="var" arg="dir" op="equ" val="norm">
                  <dgm:alg type="tx">
                    <dgm:param type="parTxLTRAlign" val="r"/>
                    <dgm:param type="shpTxLTRAlignCh" val="r"/>
                    <dgm:param type="txAnchorVertCh" val="mid"/>
                    <dgm:param type="autoTxRot" val="grav"/>
                  </dgm:alg>
                </dgm:if>
                <dgm:else name="Name37">
                  <dgm:alg type="tx">
                    <dgm:param type="parTxLTRAlign" val="l"/>
                    <dgm:param type="shpTxLTRAlignCh" val="r"/>
                    <dgm:param type="txAnchorVertCh" val="mid"/>
                    <dgm:param type="autoTxRot" val="grav"/>
                  </dgm:alg>
                </dgm:else>
              </dgm:choose>
              <dgm:choose name="Name38">
                <dgm:if name="Name39" func="var" arg="dir" op="equ" val="norm">
                  <dgm:shape xmlns:r="http://schemas.openxmlformats.org/officeDocument/2006/relationships" rot="90" type="rightArrow" r:blip="" hideGeom="1">
                    <dgm:adjLst>
                      <dgm:adj idx="1" val="0.4983"/>
                      <dgm:adj idx="2" val="0.6066"/>
                    </dgm:adjLst>
                  </dgm:shape>
                </dgm:if>
                <dgm:else name="Name40">
                  <dgm:shape xmlns:r="http://schemas.openxmlformats.org/officeDocument/2006/relationships" rot="-90" type="leftArrow" r:blip="" hideGeom="1">
                    <dgm:adjLst>
                      <dgm:adj idx="1" val="0.4983"/>
                      <dgm:adj idx="2" val="0.6066"/>
                    </dgm:adjLst>
                  </dgm:shape>
                </dgm:else>
              </dgm:choose>
              <dgm:presOf axis="ch 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2" styleLbl="alignImgPlace1">
              <dgm:varLst/>
              <dgm:alg type="sp"/>
              <dgm:choose name="Name41">
                <dgm:if name="Name42" func="var" arg="dir" op="equ" val="norm">
                  <dgm:shape xmlns:r="http://schemas.openxmlformats.org/officeDocument/2006/relationships" rot="90" type="rightArrow" r:blip="">
                    <dgm:adjLst>
                      <dgm:adj idx="1" val="0.4983"/>
                      <dgm:adj idx="2" val="0.6066"/>
                    </dgm:adjLst>
                  </dgm:shape>
                </dgm:if>
                <dgm:else name="Name43">
                  <dgm:shape xmlns:r="http://schemas.openxmlformats.org/officeDocument/2006/relationships" rot="-90" type="leftArrow" r:blip="">
                    <dgm:adjLst>
                      <dgm:adj idx="1" val="0.4983"/>
                      <dgm:adj idx="2" val="0.6066"/>
                    </dgm:adjLst>
                  </dgm:shape>
                </dgm:else>
              </dgm:choose>
              <dgm:presOf axis="ch self" ptType="node node" st="2 1" cnt="1 0"/>
            </dgm:layoutNode>
          </dgm:if>
          <dgm:else name="Name44"/>
        </dgm:choose>
      </dgm:if>
      <dgm:else name="Name45"/>
    </dgm:choose>
  </dgm:layoutNode>
</dgm:layoutDef>
</file>

<file path=word/diagrams/layout2.xml><?xml version="1.0" encoding="utf-8"?>
<dgm:layoutDef xmlns:dgm="http://schemas.openxmlformats.org/drawingml/2006/diagram" xmlns:a="http://schemas.openxmlformats.org/drawingml/2006/main" uniqueId="urn:microsoft.com/office/officeart/2009/3/layout/OpposingIdeas">
  <dgm:title val=""/>
  <dgm:desc val=""/>
  <dgm:catLst>
    <dgm:cat type="relationship" pri="3400"/>
  </dgm:catLst>
  <dgm:samp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clrData>
  <dgm:layoutNode name="Name0">
    <dgm:varLst>
      <dgm:chMax val="2"/>
      <dgm:dir/>
      <dgm:animOne val="branch"/>
      <dgm:animLvl val="lvl"/>
      <dgm:resizeHandles val="exact"/>
    </dgm:varLst>
    <dgm:choose name="Name1">
      <dgm:if name="Name2" axis="ch" ptType="node" func="cnt" op="lte" val="1">
        <dgm:alg type="composite">
          <dgm:param type="ar" val="0.9928"/>
        </dgm:alg>
      </dgm:if>
      <dgm:else name="Name3">
        <dgm:alg type="composite">
          <dgm:param type="ar" val="1.6364"/>
        </dgm:alg>
      </dgm:else>
    </dgm:choose>
    <dgm:shape xmlns:r="http://schemas.openxmlformats.org/officeDocument/2006/relationships" r:blip="">
      <dgm:adjLst/>
    </dgm:shape>
    <dgm:choose name="Name4">
      <dgm:if name="Name5" func="var" arg="dir" op="equ" val="norm">
        <dgm:choose name="Name6">
          <dgm:if name="Name7"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2963"/>
              <dgm:constr type="t" for="ch" forName="ChildText1" refType="h" fact="0.2722"/>
              <dgm:constr type="w" for="ch" forName="ChildText1" refType="w" fact="0.6534"/>
              <dgm:constr type="h" for="ch" forName="ChildText1" refType="h" fact="0.6682"/>
              <dgm:constr type="l" for="ch" forName="Background" refType="w" fact="0.246"/>
              <dgm:constr type="t" for="ch" forName="Background" refType="h" fact="0.2125"/>
              <dgm:constr type="w" for="ch" forName="Background" refType="w" fact="0.754"/>
              <dgm:constr type="h" for="ch" forName="Background" refType="h" fact="0.7875"/>
              <dgm:constr type="l" for="ch" forName="ParentText1" refType="w" fact="0"/>
              <dgm:constr type="t" for="ch" forName="ParentText1" refType="h" fact="0"/>
              <dgm:constr type="w" for="ch" forName="ParentText1" refType="w" fact="0.234"/>
              <dgm:constr type="h" for="ch" forName="ParentText1" refType="h" fact="0.8713"/>
              <dgm:constr type="l" for="ch" forName="ParentShape1" refType="w" fact="0"/>
              <dgm:constr type="t" for="ch" forName="ParentShape1" refType="h" fact="0"/>
              <dgm:constr type="w" for="ch" forName="ParentShape1" refType="w" fact="0.234"/>
              <dgm:constr type="h" for="ch" forName="ParentShape1" refType="h" fact="0.8713"/>
            </dgm:constrLst>
          </dgm:if>
          <dgm:else name="Name8">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15"/>
              <dgm:constr type="t" for="ch" forName="ChildText1" refType="h" fact="0.22"/>
              <dgm:constr type="w" for="ch" forName="ChildText1" refType="w" fact="0.325"/>
              <dgm:constr type="h" for="ch" forName="ChildText1" refType="h" fact="0.56"/>
              <dgm:constr type="l" for="ch" forName="ChildText2" refType="w" fact="0.525"/>
              <dgm:constr type="t" for="ch" forName="ChildText2" refType="h" fact="0.22"/>
              <dgm:constr type="w" for="ch" forName="ChildText2" refType="w" fact="0.325"/>
              <dgm:constr type="h" for="ch" forName="ChildText2" refType="h" fact="0.56"/>
              <dgm:constr type="l" for="ch" forName="Background" refType="w" fact="0.125"/>
              <dgm:constr type="t" for="ch" forName="Background" refType="h" fact="0.17"/>
              <dgm:constr type="w" for="ch" forName="Background" refType="w" fact="0.75"/>
              <dgm:constr type="h" for="ch" forName="Background" refType="h" fact="0.66"/>
              <dgm:constr type="l" for="ch" forName="ParentText1" refType="w" fact="0"/>
              <dgm:constr type="t" for="ch" forName="ParentText1" refType="h" fact="0"/>
              <dgm:constr type="w" for="ch" forName="ParentText1" refType="w" fact="0.125"/>
              <dgm:constr type="h" for="ch" forName="ParentText1" refType="h" fact="0.72"/>
              <dgm:constr type="l" for="ch" forName="ParentShape1" refType="w" fact="0"/>
              <dgm:constr type="t" for="ch" forName="ParentShape1" refType="h" fact="0"/>
              <dgm:constr type="w" for="ch" forName="ParentShape1" refType="w" fact="0.125"/>
              <dgm:constr type="h" for="ch" forName="ParentShape1" refType="h" fact="0.72"/>
              <dgm:constr type="l" for="ch" forName="ParentText2" refType="w" fact="0.875"/>
              <dgm:constr type="t" for="ch" forName="ParentText2" refType="h" fact="0.28"/>
              <dgm:constr type="w" for="ch" forName="ParentText2" refType="w" fact="0.125"/>
              <dgm:constr type="h" for="ch" forName="ParentText2" refType="h" fact="0.72"/>
              <dgm:constr type="l" for="ch" forName="ParentShape2" refType="w" fact="0.875"/>
              <dgm:constr type="t" for="ch" forName="ParentShape2" refType="h" fact="0.28"/>
              <dgm:constr type="w" for="ch" forName="ParentShape2" refType="w" fact="0.125"/>
              <dgm:constr type="h" for="ch" forName="ParentShape2" refType="h" fact="0.72"/>
              <dgm:constr type="l" for="ch" forName="Divider" refType="w" fact="0.5"/>
              <dgm:constr type="t" for="ch" forName="Divider" refType="h" fact="0.24"/>
              <dgm:constr type="w" for="ch" forName="Divider" refType="w" fact="0.0001"/>
              <dgm:constr type="h" for="ch" forName="Divider" refType="h" fact="0.52"/>
            </dgm:constrLst>
          </dgm:else>
        </dgm:choose>
      </dgm:if>
      <dgm:else name="Name9">
        <dgm:choose name="Name10">
          <dgm:if name="Name11"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2455"/>
              <dgm:constr type="t" for="ch" forName="ChildText1" refType="h" fact="0.2651"/>
              <dgm:constr type="w" for="ch" forName="ChildText1" refType="w" fact="0.5351"/>
              <dgm:constr type="h" for="ch" forName="ChildText1" refType="h" fact="0.56"/>
              <dgm:constr type="r" for="ch" forName="Background" refType="w" fact="-0.246"/>
              <dgm:constr type="t" for="ch" forName="Background" refType="h" fact="0.2125"/>
              <dgm:constr type="w" for="ch" forName="Background" refType="w" fact="0.754"/>
              <dgm:constr type="h" for="ch" forName="Background" refType="h" fact="0.7875"/>
              <dgm:constr type="r" for="ch" forName="ParentText1" refType="w" fact="0"/>
              <dgm:constr type="t" for="ch" forName="ParentText1" refType="h" fact="0"/>
              <dgm:constr type="w" for="ch" forName="ParentText1" refType="w" fact="0.234"/>
              <dgm:constr type="h" for="ch" forName="ParentText1" refType="h" fact="0.8713"/>
              <dgm:constr type="r" for="ch" forName="ParentShape1" refType="w" fact="0"/>
              <dgm:constr type="t" for="ch" forName="ParentShape1" refType="h" fact="0"/>
              <dgm:constr type="w" for="ch" forName="ParentShape1" refType="w" fact="0.234"/>
              <dgm:constr type="h" for="ch" forName="ParentShape1" refType="h" fact="0.8713"/>
            </dgm:constrLst>
          </dgm:if>
          <dgm:else name="Name12">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15"/>
              <dgm:constr type="t" for="ch" forName="ChildText1" refType="h" fact="0.22"/>
              <dgm:constr type="w" for="ch" forName="ChildText1" refType="w" fact="0.325"/>
              <dgm:constr type="h" for="ch" forName="ChildText1" refType="h" fact="0.56"/>
              <dgm:constr type="r" for="ch" forName="ChildText2" refType="w" fact="-0.525"/>
              <dgm:constr type="t" for="ch" forName="ChildText2" refType="h" fact="0.22"/>
              <dgm:constr type="w" for="ch" forName="ChildText2" refType="w" fact="0.325"/>
              <dgm:constr type="h" for="ch" forName="ChildText2" refType="h" fact="0.56"/>
              <dgm:constr type="r" for="ch" forName="Background" refType="w" fact="-0.125"/>
              <dgm:constr type="t" for="ch" forName="Background" refType="h" fact="0.17"/>
              <dgm:constr type="w" for="ch" forName="Background" refType="w" fact="0.75"/>
              <dgm:constr type="h" for="ch" forName="Background" refType="h" fact="0.66"/>
              <dgm:constr type="r" for="ch" forName="ParentText1" refType="w" fact="0"/>
              <dgm:constr type="t" for="ch" forName="ParentText1" refType="h" fact="0"/>
              <dgm:constr type="w" for="ch" forName="ParentText1" refType="w" fact="0.125"/>
              <dgm:constr type="h" for="ch" forName="ParentText1" refType="h" fact="0.72"/>
              <dgm:constr type="r" for="ch" forName="ParentShape1" refType="w" fact="0"/>
              <dgm:constr type="t" for="ch" forName="ParentShape1" refType="h" fact="0"/>
              <dgm:constr type="w" for="ch" forName="ParentShape1" refType="w" fact="0.125"/>
              <dgm:constr type="h" for="ch" forName="ParentShape1" refType="h" fact="0.72"/>
              <dgm:constr type="r" for="ch" forName="ParentText2" refType="w" fact="-0.875"/>
              <dgm:constr type="t" for="ch" forName="ParentText2" refType="h" fact="0.28"/>
              <dgm:constr type="w" for="ch" forName="ParentText2" refType="w" fact="0.125"/>
              <dgm:constr type="h" for="ch" forName="ParentText2" refType="h" fact="0.72"/>
              <dgm:constr type="r" for="ch" forName="ParentShape2" refType="w" fact="-0.875"/>
              <dgm:constr type="t" for="ch" forName="ParentShape2" refType="h" fact="0.28"/>
              <dgm:constr type="w" for="ch" forName="ParentShape2" refType="w" fact="0.125"/>
              <dgm:constr type="h" for="ch" forName="ParentShape2" refType="h" fact="0.72"/>
              <dgm:constr type="r" for="ch" forName="Divider" refType="w" fact="-0.5"/>
              <dgm:constr type="t" for="ch" forName="Divider" refType="h" fact="0.24"/>
              <dgm:constr type="w" for="ch" forName="Divider" refType="w" fact="0.0001"/>
              <dgm:constr type="h" for="ch" forName="Divider" refType="h" fact="0.52"/>
            </dgm:constrLst>
          </dgm:else>
        </dgm:choose>
      </dgm:else>
    </dgm:choose>
    <dgm:choose name="Name13">
      <dgm:if name="Name14" axis="ch" ptType="node" func="cnt" op="gte" val="1">
        <dgm:layoutNode name="Background" styleLbl="node1">
          <dgm:alg type="sp"/>
          <dgm:choose name="Name15">
            <dgm:if name="Name16" func="var" arg="dir" op="equ" val="norm">
              <dgm:shape xmlns:r="http://schemas.openxmlformats.org/officeDocument/2006/relationships" type="round2DiagRect" r:blip="">
                <dgm:adjLst>
                  <dgm:adj idx="1" val="0"/>
                  <dgm:adj idx="2" val="0.1667"/>
                </dgm:adjLst>
              </dgm:shape>
            </dgm:if>
            <dgm:else name="Name17">
              <dgm:shape xmlns:r="http://schemas.openxmlformats.org/officeDocument/2006/relationships" type="round2DiagRect" r:blip="">
                <dgm:adjLst>
                  <dgm:adj idx="1" val="0.1667"/>
                  <dgm:adj idx="2" val="0"/>
                </dgm:adjLst>
              </dgm:shape>
            </dgm:else>
          </dgm:choose>
          <dgm:presOf/>
        </dgm:layoutNode>
        <dgm:choose name="Name18">
          <dgm:if name="Name19" axis="ch" ptType="node" func="cnt" op="gte" val="2">
            <dgm:layoutNode name="Divider" styleLbl="callout">
              <dgm:alg type="sp"/>
              <dgm:shape xmlns:r="http://schemas.openxmlformats.org/officeDocument/2006/relationships" type="line" r:blip="">
                <dgm:adjLst/>
              </dgm:shape>
              <dgm:presOf/>
            </dgm:layoutNode>
          </dgm:if>
          <dgm:else name="Name20"/>
        </dgm:choose>
        <dgm:layoutNode name="ChildText1"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21">
          <dgm:if name="Name22" axis="ch" ptType="node" func="cnt" op="gte" val="2">
            <dgm:layoutNode name="ChildText2"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3"/>
        </dgm:choose>
        <dgm:layoutNode name="ParentText1" styleLbl="revTx">
          <dgm:varLst>
            <dgm:chMax val="1"/>
            <dgm:chPref val="1"/>
          </dgm:varLst>
          <dgm:choose name="Name24">
            <dgm:if name="Name25" func="var" arg="dir" op="equ" val="norm">
              <dgm:alg type="tx">
                <dgm:param type="parTxLTRAlign" val="r"/>
                <dgm:param type="shpTxLTRAlignCh" val="r"/>
                <dgm:param type="txAnchorVertCh" val="mid"/>
                <dgm:param type="autoTxRot" val="grav"/>
              </dgm:alg>
            </dgm:if>
            <dgm:else name="Name26">
              <dgm:alg type="tx">
                <dgm:param type="parTxLTRAlign" val="l"/>
                <dgm:param type="shpTxLTRAlignCh" val="r"/>
                <dgm:param type="txAnchorVertCh" val="mid"/>
                <dgm:param type="autoTxRot" val="grav"/>
              </dgm:alg>
            </dgm:else>
          </dgm:choose>
          <dgm:choose name="Name27">
            <dgm:if name="Name28" func="var" arg="dir" op="equ" val="norm">
              <dgm:shape xmlns:r="http://schemas.openxmlformats.org/officeDocument/2006/relationships" rot="-90" type="rightArrow" r:blip="" hideGeom="1">
                <dgm:adjLst>
                  <dgm:adj idx="1" val="0.4983"/>
                  <dgm:adj idx="2" val="0.6066"/>
                </dgm:adjLst>
              </dgm:shape>
            </dgm:if>
            <dgm:else name="Name29">
              <dgm:shape xmlns:r="http://schemas.openxmlformats.org/officeDocument/2006/relationships" rot="90" type="leftArrow" r:blip="" hideGeom="1">
                <dgm:adjLst>
                  <dgm:adj idx="1" val="0.4983"/>
                  <dgm:adj idx="2" val="0.6066"/>
                </dgm:adjLst>
              </dgm:shape>
            </dgm:else>
          </dgm:choose>
          <dgm:presOf axis="ch 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1" styleLbl="alignImgPlace1">
          <dgm:varLst/>
          <dgm:alg type="sp"/>
          <dgm:presOf axis="ch self" ptType="node node" st="1 1" cnt="1 0"/>
          <dgm:choose name="Name30">
            <dgm:if name="Name31" func="var" arg="dir" op="equ" val="norm">
              <dgm:shape xmlns:r="http://schemas.openxmlformats.org/officeDocument/2006/relationships" rot="-90" type="rightArrow" r:blip="">
                <dgm:adjLst>
                  <dgm:adj idx="1" val="0.4983"/>
                  <dgm:adj idx="2" val="0.6066"/>
                </dgm:adjLst>
              </dgm:shape>
            </dgm:if>
            <dgm:else name="Name32">
              <dgm:shape xmlns:r="http://schemas.openxmlformats.org/officeDocument/2006/relationships" rot="90" type="leftArrow" r:blip="">
                <dgm:adjLst>
                  <dgm:adj idx="1" val="0.4983"/>
                  <dgm:adj idx="2" val="0.6066"/>
                </dgm:adjLst>
              </dgm:shape>
            </dgm:else>
          </dgm:choose>
        </dgm:layoutNode>
        <dgm:choose name="Name33">
          <dgm:if name="Name34" axis="ch" ptType="node" func="cnt" op="gte" val="2">
            <dgm:layoutNode name="ParentText2" styleLbl="revTx">
              <dgm:varLst>
                <dgm:chMax val="1"/>
                <dgm:chPref val="1"/>
              </dgm:varLst>
              <dgm:choose name="Name35">
                <dgm:if name="Name36" func="var" arg="dir" op="equ" val="norm">
                  <dgm:alg type="tx">
                    <dgm:param type="parTxLTRAlign" val="r"/>
                    <dgm:param type="shpTxLTRAlignCh" val="r"/>
                    <dgm:param type="txAnchorVertCh" val="mid"/>
                    <dgm:param type="autoTxRot" val="grav"/>
                  </dgm:alg>
                </dgm:if>
                <dgm:else name="Name37">
                  <dgm:alg type="tx">
                    <dgm:param type="parTxLTRAlign" val="l"/>
                    <dgm:param type="shpTxLTRAlignCh" val="r"/>
                    <dgm:param type="txAnchorVertCh" val="mid"/>
                    <dgm:param type="autoTxRot" val="grav"/>
                  </dgm:alg>
                </dgm:else>
              </dgm:choose>
              <dgm:choose name="Name38">
                <dgm:if name="Name39" func="var" arg="dir" op="equ" val="norm">
                  <dgm:shape xmlns:r="http://schemas.openxmlformats.org/officeDocument/2006/relationships" rot="90" type="rightArrow" r:blip="" hideGeom="1">
                    <dgm:adjLst>
                      <dgm:adj idx="1" val="0.4983"/>
                      <dgm:adj idx="2" val="0.6066"/>
                    </dgm:adjLst>
                  </dgm:shape>
                </dgm:if>
                <dgm:else name="Name40">
                  <dgm:shape xmlns:r="http://schemas.openxmlformats.org/officeDocument/2006/relationships" rot="-90" type="leftArrow" r:blip="" hideGeom="1">
                    <dgm:adjLst>
                      <dgm:adj idx="1" val="0.4983"/>
                      <dgm:adj idx="2" val="0.6066"/>
                    </dgm:adjLst>
                  </dgm:shape>
                </dgm:else>
              </dgm:choose>
              <dgm:presOf axis="ch 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2" styleLbl="alignImgPlace1">
              <dgm:varLst/>
              <dgm:alg type="sp"/>
              <dgm:choose name="Name41">
                <dgm:if name="Name42" func="var" arg="dir" op="equ" val="norm">
                  <dgm:shape xmlns:r="http://schemas.openxmlformats.org/officeDocument/2006/relationships" rot="90" type="rightArrow" r:blip="">
                    <dgm:adjLst>
                      <dgm:adj idx="1" val="0.4983"/>
                      <dgm:adj idx="2" val="0.6066"/>
                    </dgm:adjLst>
                  </dgm:shape>
                </dgm:if>
                <dgm:else name="Name43">
                  <dgm:shape xmlns:r="http://schemas.openxmlformats.org/officeDocument/2006/relationships" rot="-90" type="leftArrow" r:blip="">
                    <dgm:adjLst>
                      <dgm:adj idx="1" val="0.4983"/>
                      <dgm:adj idx="2" val="0.6066"/>
                    </dgm:adjLst>
                  </dgm:shape>
                </dgm:else>
              </dgm:choose>
              <dgm:presOf axis="ch self" ptType="node node" st="2 1" cnt="1 0"/>
            </dgm:layoutNode>
          </dgm:if>
          <dgm:else name="Name44"/>
        </dgm:choose>
      </dgm:if>
      <dgm:else name="Name45"/>
    </dgm:choose>
  </dgm:layoutNode>
</dgm:layoutDef>
</file>

<file path=word/diagrams/layout3.xml><?xml version="1.0" encoding="utf-8"?>
<dgm:layoutDef xmlns:dgm="http://schemas.openxmlformats.org/drawingml/2006/diagram" xmlns:a="http://schemas.openxmlformats.org/drawingml/2006/main" uniqueId="urn:microsoft.com/office/officeart/2009/3/layout/OpposingIdeas">
  <dgm:title val=""/>
  <dgm:desc val=""/>
  <dgm:catLst>
    <dgm:cat type="relationship" pri="3400"/>
  </dgm:catLst>
  <dgm:samp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Lst>
      <dgm:cxnLst>
        <dgm:cxn modelId="30" srcId="0" destId="10" srcOrd="0" destOrd="0"/>
        <dgm:cxn modelId="12" srcId="10" destId="11" srcOrd="0" destOrd="0"/>
        <dgm:cxn modelId="40" srcId="0" destId="20" srcOrd="1" destOrd="0"/>
        <dgm:cxn modelId="22" srcId="20" destId="21" srcOrd="0" destOrd="0"/>
      </dgm:cxnLst>
      <dgm:bg/>
      <dgm:whole/>
    </dgm:dataModel>
  </dgm:clrData>
  <dgm:layoutNode name="Name0">
    <dgm:varLst>
      <dgm:chMax val="2"/>
      <dgm:dir/>
      <dgm:animOne val="branch"/>
      <dgm:animLvl val="lvl"/>
      <dgm:resizeHandles val="exact"/>
    </dgm:varLst>
    <dgm:choose name="Name1">
      <dgm:if name="Name2" axis="ch" ptType="node" func="cnt" op="lte" val="1">
        <dgm:alg type="composite">
          <dgm:param type="ar" val="0.9928"/>
        </dgm:alg>
      </dgm:if>
      <dgm:else name="Name3">
        <dgm:alg type="composite">
          <dgm:param type="ar" val="1.6364"/>
        </dgm:alg>
      </dgm:else>
    </dgm:choose>
    <dgm:shape xmlns:r="http://schemas.openxmlformats.org/officeDocument/2006/relationships" r:blip="">
      <dgm:adjLst/>
    </dgm:shape>
    <dgm:choose name="Name4">
      <dgm:if name="Name5" func="var" arg="dir" op="equ" val="norm">
        <dgm:choose name="Name6">
          <dgm:if name="Name7"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2963"/>
              <dgm:constr type="t" for="ch" forName="ChildText1" refType="h" fact="0.2722"/>
              <dgm:constr type="w" for="ch" forName="ChildText1" refType="w" fact="0.6534"/>
              <dgm:constr type="h" for="ch" forName="ChildText1" refType="h" fact="0.6682"/>
              <dgm:constr type="l" for="ch" forName="Background" refType="w" fact="0.246"/>
              <dgm:constr type="t" for="ch" forName="Background" refType="h" fact="0.2125"/>
              <dgm:constr type="w" for="ch" forName="Background" refType="w" fact="0.754"/>
              <dgm:constr type="h" for="ch" forName="Background" refType="h" fact="0.7875"/>
              <dgm:constr type="l" for="ch" forName="ParentText1" refType="w" fact="0"/>
              <dgm:constr type="t" for="ch" forName="ParentText1" refType="h" fact="0"/>
              <dgm:constr type="w" for="ch" forName="ParentText1" refType="w" fact="0.234"/>
              <dgm:constr type="h" for="ch" forName="ParentText1" refType="h" fact="0.8713"/>
              <dgm:constr type="l" for="ch" forName="ParentShape1" refType="w" fact="0"/>
              <dgm:constr type="t" for="ch" forName="ParentShape1" refType="h" fact="0"/>
              <dgm:constr type="w" for="ch" forName="ParentShape1" refType="w" fact="0.234"/>
              <dgm:constr type="h" for="ch" forName="ParentShape1" refType="h" fact="0.8713"/>
            </dgm:constrLst>
          </dgm:if>
          <dgm:else name="Name8">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l" for="ch" forName="ChildText1" refType="w" fact="0.15"/>
              <dgm:constr type="t" for="ch" forName="ChildText1" refType="h" fact="0.22"/>
              <dgm:constr type="w" for="ch" forName="ChildText1" refType="w" fact="0.325"/>
              <dgm:constr type="h" for="ch" forName="ChildText1" refType="h" fact="0.56"/>
              <dgm:constr type="l" for="ch" forName="ChildText2" refType="w" fact="0.525"/>
              <dgm:constr type="t" for="ch" forName="ChildText2" refType="h" fact="0.22"/>
              <dgm:constr type="w" for="ch" forName="ChildText2" refType="w" fact="0.325"/>
              <dgm:constr type="h" for="ch" forName="ChildText2" refType="h" fact="0.56"/>
              <dgm:constr type="l" for="ch" forName="Background" refType="w" fact="0.125"/>
              <dgm:constr type="t" for="ch" forName="Background" refType="h" fact="0.17"/>
              <dgm:constr type="w" for="ch" forName="Background" refType="w" fact="0.75"/>
              <dgm:constr type="h" for="ch" forName="Background" refType="h" fact="0.66"/>
              <dgm:constr type="l" for="ch" forName="ParentText1" refType="w" fact="0"/>
              <dgm:constr type="t" for="ch" forName="ParentText1" refType="h" fact="0"/>
              <dgm:constr type="w" for="ch" forName="ParentText1" refType="w" fact="0.125"/>
              <dgm:constr type="h" for="ch" forName="ParentText1" refType="h" fact="0.72"/>
              <dgm:constr type="l" for="ch" forName="ParentShape1" refType="w" fact="0"/>
              <dgm:constr type="t" for="ch" forName="ParentShape1" refType="h" fact="0"/>
              <dgm:constr type="w" for="ch" forName="ParentShape1" refType="w" fact="0.125"/>
              <dgm:constr type="h" for="ch" forName="ParentShape1" refType="h" fact="0.72"/>
              <dgm:constr type="l" for="ch" forName="ParentText2" refType="w" fact="0.875"/>
              <dgm:constr type="t" for="ch" forName="ParentText2" refType="h" fact="0.28"/>
              <dgm:constr type="w" for="ch" forName="ParentText2" refType="w" fact="0.125"/>
              <dgm:constr type="h" for="ch" forName="ParentText2" refType="h" fact="0.72"/>
              <dgm:constr type="l" for="ch" forName="ParentShape2" refType="w" fact="0.875"/>
              <dgm:constr type="t" for="ch" forName="ParentShape2" refType="h" fact="0.28"/>
              <dgm:constr type="w" for="ch" forName="ParentShape2" refType="w" fact="0.125"/>
              <dgm:constr type="h" for="ch" forName="ParentShape2" refType="h" fact="0.72"/>
              <dgm:constr type="l" for="ch" forName="Divider" refType="w" fact="0.5"/>
              <dgm:constr type="t" for="ch" forName="Divider" refType="h" fact="0.24"/>
              <dgm:constr type="w" for="ch" forName="Divider" refType="w" fact="0.0001"/>
              <dgm:constr type="h" for="ch" forName="Divider" refType="h" fact="0.52"/>
            </dgm:constrLst>
          </dgm:else>
        </dgm:choose>
      </dgm:if>
      <dgm:else name="Name9">
        <dgm:choose name="Name10">
          <dgm:if name="Name11" axis="ch" ptType="node" func="cnt" op="lte" val="1">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2455"/>
              <dgm:constr type="t" for="ch" forName="ChildText1" refType="h" fact="0.2651"/>
              <dgm:constr type="w" for="ch" forName="ChildText1" refType="w" fact="0.5351"/>
              <dgm:constr type="h" for="ch" forName="ChildText1" refType="h" fact="0.56"/>
              <dgm:constr type="r" for="ch" forName="Background" refType="w" fact="-0.246"/>
              <dgm:constr type="t" for="ch" forName="Background" refType="h" fact="0.2125"/>
              <dgm:constr type="w" for="ch" forName="Background" refType="w" fact="0.754"/>
              <dgm:constr type="h" for="ch" forName="Background" refType="h" fact="0.7875"/>
              <dgm:constr type="r" for="ch" forName="ParentText1" refType="w" fact="0"/>
              <dgm:constr type="t" for="ch" forName="ParentText1" refType="h" fact="0"/>
              <dgm:constr type="w" for="ch" forName="ParentText1" refType="w" fact="0.234"/>
              <dgm:constr type="h" for="ch" forName="ParentText1" refType="h" fact="0.8713"/>
              <dgm:constr type="r" for="ch" forName="ParentShape1" refType="w" fact="0"/>
              <dgm:constr type="t" for="ch" forName="ParentShape1" refType="h" fact="0"/>
              <dgm:constr type="w" for="ch" forName="ParentShape1" refType="w" fact="0.234"/>
              <dgm:constr type="h" for="ch" forName="ParentShape1" refType="h" fact="0.8713"/>
            </dgm:constrLst>
          </dgm:if>
          <dgm:else name="Name12">
            <dgm:constrLst>
              <dgm:constr type="primFontSz" for="des" forName="ParentText1" op="equ" val="65"/>
              <dgm:constr type="primFontSz" for="des" forName="ParentText2" refType="primFontSz" refFor="des" refForName="ParentText1" op="equ"/>
              <dgm:constr type="primFontSz" for="des" forName="ChildText1" op="equ" val="65"/>
              <dgm:constr type="primFontSz" for="des" forName="ChildText2" refType="primFontSz" refFor="des" refForName="ChildText1" op="equ"/>
              <dgm:constr type="r" for="ch" forName="ChildText1" refType="w" fact="-0.15"/>
              <dgm:constr type="t" for="ch" forName="ChildText1" refType="h" fact="0.22"/>
              <dgm:constr type="w" for="ch" forName="ChildText1" refType="w" fact="0.325"/>
              <dgm:constr type="h" for="ch" forName="ChildText1" refType="h" fact="0.56"/>
              <dgm:constr type="r" for="ch" forName="ChildText2" refType="w" fact="-0.525"/>
              <dgm:constr type="t" for="ch" forName="ChildText2" refType="h" fact="0.22"/>
              <dgm:constr type="w" for="ch" forName="ChildText2" refType="w" fact="0.325"/>
              <dgm:constr type="h" for="ch" forName="ChildText2" refType="h" fact="0.56"/>
              <dgm:constr type="r" for="ch" forName="Background" refType="w" fact="-0.125"/>
              <dgm:constr type="t" for="ch" forName="Background" refType="h" fact="0.17"/>
              <dgm:constr type="w" for="ch" forName="Background" refType="w" fact="0.75"/>
              <dgm:constr type="h" for="ch" forName="Background" refType="h" fact="0.66"/>
              <dgm:constr type="r" for="ch" forName="ParentText1" refType="w" fact="0"/>
              <dgm:constr type="t" for="ch" forName="ParentText1" refType="h" fact="0"/>
              <dgm:constr type="w" for="ch" forName="ParentText1" refType="w" fact="0.125"/>
              <dgm:constr type="h" for="ch" forName="ParentText1" refType="h" fact="0.72"/>
              <dgm:constr type="r" for="ch" forName="ParentShape1" refType="w" fact="0"/>
              <dgm:constr type="t" for="ch" forName="ParentShape1" refType="h" fact="0"/>
              <dgm:constr type="w" for="ch" forName="ParentShape1" refType="w" fact="0.125"/>
              <dgm:constr type="h" for="ch" forName="ParentShape1" refType="h" fact="0.72"/>
              <dgm:constr type="r" for="ch" forName="ParentText2" refType="w" fact="-0.875"/>
              <dgm:constr type="t" for="ch" forName="ParentText2" refType="h" fact="0.28"/>
              <dgm:constr type="w" for="ch" forName="ParentText2" refType="w" fact="0.125"/>
              <dgm:constr type="h" for="ch" forName="ParentText2" refType="h" fact="0.72"/>
              <dgm:constr type="r" for="ch" forName="ParentShape2" refType="w" fact="-0.875"/>
              <dgm:constr type="t" for="ch" forName="ParentShape2" refType="h" fact="0.28"/>
              <dgm:constr type="w" for="ch" forName="ParentShape2" refType="w" fact="0.125"/>
              <dgm:constr type="h" for="ch" forName="ParentShape2" refType="h" fact="0.72"/>
              <dgm:constr type="r" for="ch" forName="Divider" refType="w" fact="-0.5"/>
              <dgm:constr type="t" for="ch" forName="Divider" refType="h" fact="0.24"/>
              <dgm:constr type="w" for="ch" forName="Divider" refType="w" fact="0.0001"/>
              <dgm:constr type="h" for="ch" forName="Divider" refType="h" fact="0.52"/>
            </dgm:constrLst>
          </dgm:else>
        </dgm:choose>
      </dgm:else>
    </dgm:choose>
    <dgm:choose name="Name13">
      <dgm:if name="Name14" axis="ch" ptType="node" func="cnt" op="gte" val="1">
        <dgm:layoutNode name="Background" styleLbl="node1">
          <dgm:alg type="sp"/>
          <dgm:choose name="Name15">
            <dgm:if name="Name16" func="var" arg="dir" op="equ" val="norm">
              <dgm:shape xmlns:r="http://schemas.openxmlformats.org/officeDocument/2006/relationships" type="round2DiagRect" r:blip="">
                <dgm:adjLst>
                  <dgm:adj idx="1" val="0"/>
                  <dgm:adj idx="2" val="0.1667"/>
                </dgm:adjLst>
              </dgm:shape>
            </dgm:if>
            <dgm:else name="Name17">
              <dgm:shape xmlns:r="http://schemas.openxmlformats.org/officeDocument/2006/relationships" type="round2DiagRect" r:blip="">
                <dgm:adjLst>
                  <dgm:adj idx="1" val="0.1667"/>
                  <dgm:adj idx="2" val="0"/>
                </dgm:adjLst>
              </dgm:shape>
            </dgm:else>
          </dgm:choose>
          <dgm:presOf/>
        </dgm:layoutNode>
        <dgm:choose name="Name18">
          <dgm:if name="Name19" axis="ch" ptType="node" func="cnt" op="gte" val="2">
            <dgm:layoutNode name="Divider" styleLbl="callout">
              <dgm:alg type="sp"/>
              <dgm:shape xmlns:r="http://schemas.openxmlformats.org/officeDocument/2006/relationships" type="line" r:blip="">
                <dgm:adjLst/>
              </dgm:shape>
              <dgm:presOf/>
            </dgm:layoutNode>
          </dgm:if>
          <dgm:else name="Name20"/>
        </dgm:choose>
        <dgm:layoutNode name="ChildText1"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21">
          <dgm:if name="Name22" axis="ch" ptType="node" func="cnt" op="gte" val="2">
            <dgm:layoutNode name="ChildText2" styleLbl="revTx">
              <dgm:varLst>
                <dgm:chMax val="0"/>
                <dgm:chPref val="0"/>
                <dgm:bulletEnabled val="1"/>
              </dgm:varLst>
              <dgm:alg type="tx">
                <dgm:param type="parTxLTRAlign" val="l"/>
                <dgm:param type="txAnchorVert" val="t"/>
              </dgm:alg>
              <dgm:shape xmlns:r="http://schemas.openxmlformats.org/officeDocument/2006/relationships" type="rect" r:blip="" hideGeom="1">
                <dgm:adjLst/>
              </dgm:shape>
              <dgm:presOf axis="ch des"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3"/>
        </dgm:choose>
        <dgm:layoutNode name="ParentText1" styleLbl="revTx">
          <dgm:varLst>
            <dgm:chMax val="1"/>
            <dgm:chPref val="1"/>
          </dgm:varLst>
          <dgm:choose name="Name24">
            <dgm:if name="Name25" func="var" arg="dir" op="equ" val="norm">
              <dgm:alg type="tx">
                <dgm:param type="parTxLTRAlign" val="r"/>
                <dgm:param type="shpTxLTRAlignCh" val="r"/>
                <dgm:param type="txAnchorVertCh" val="mid"/>
                <dgm:param type="autoTxRot" val="grav"/>
              </dgm:alg>
            </dgm:if>
            <dgm:else name="Name26">
              <dgm:alg type="tx">
                <dgm:param type="parTxLTRAlign" val="l"/>
                <dgm:param type="shpTxLTRAlignCh" val="r"/>
                <dgm:param type="txAnchorVertCh" val="mid"/>
                <dgm:param type="autoTxRot" val="grav"/>
              </dgm:alg>
            </dgm:else>
          </dgm:choose>
          <dgm:choose name="Name27">
            <dgm:if name="Name28" func="var" arg="dir" op="equ" val="norm">
              <dgm:shape xmlns:r="http://schemas.openxmlformats.org/officeDocument/2006/relationships" rot="-90" type="rightArrow" r:blip="" hideGeom="1">
                <dgm:adjLst>
                  <dgm:adj idx="1" val="0.4983"/>
                  <dgm:adj idx="2" val="0.6066"/>
                </dgm:adjLst>
              </dgm:shape>
            </dgm:if>
            <dgm:else name="Name29">
              <dgm:shape xmlns:r="http://schemas.openxmlformats.org/officeDocument/2006/relationships" rot="90" type="leftArrow" r:blip="" hideGeom="1">
                <dgm:adjLst>
                  <dgm:adj idx="1" val="0.4983"/>
                  <dgm:adj idx="2" val="0.6066"/>
                </dgm:adjLst>
              </dgm:shape>
            </dgm:else>
          </dgm:choose>
          <dgm:presOf axis="ch 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1" styleLbl="alignImgPlace1">
          <dgm:varLst/>
          <dgm:alg type="sp"/>
          <dgm:presOf axis="ch self" ptType="node node" st="1 1" cnt="1 0"/>
          <dgm:choose name="Name30">
            <dgm:if name="Name31" func="var" arg="dir" op="equ" val="norm">
              <dgm:shape xmlns:r="http://schemas.openxmlformats.org/officeDocument/2006/relationships" rot="-90" type="rightArrow" r:blip="">
                <dgm:adjLst>
                  <dgm:adj idx="1" val="0.4983"/>
                  <dgm:adj idx="2" val="0.6066"/>
                </dgm:adjLst>
              </dgm:shape>
            </dgm:if>
            <dgm:else name="Name32">
              <dgm:shape xmlns:r="http://schemas.openxmlformats.org/officeDocument/2006/relationships" rot="90" type="leftArrow" r:blip="">
                <dgm:adjLst>
                  <dgm:adj idx="1" val="0.4983"/>
                  <dgm:adj idx="2" val="0.6066"/>
                </dgm:adjLst>
              </dgm:shape>
            </dgm:else>
          </dgm:choose>
        </dgm:layoutNode>
        <dgm:choose name="Name33">
          <dgm:if name="Name34" axis="ch" ptType="node" func="cnt" op="gte" val="2">
            <dgm:layoutNode name="ParentText2" styleLbl="revTx">
              <dgm:varLst>
                <dgm:chMax val="1"/>
                <dgm:chPref val="1"/>
              </dgm:varLst>
              <dgm:choose name="Name35">
                <dgm:if name="Name36" func="var" arg="dir" op="equ" val="norm">
                  <dgm:alg type="tx">
                    <dgm:param type="parTxLTRAlign" val="r"/>
                    <dgm:param type="shpTxLTRAlignCh" val="r"/>
                    <dgm:param type="txAnchorVertCh" val="mid"/>
                    <dgm:param type="autoTxRot" val="grav"/>
                  </dgm:alg>
                </dgm:if>
                <dgm:else name="Name37">
                  <dgm:alg type="tx">
                    <dgm:param type="parTxLTRAlign" val="l"/>
                    <dgm:param type="shpTxLTRAlignCh" val="r"/>
                    <dgm:param type="txAnchorVertCh" val="mid"/>
                    <dgm:param type="autoTxRot" val="grav"/>
                  </dgm:alg>
                </dgm:else>
              </dgm:choose>
              <dgm:choose name="Name38">
                <dgm:if name="Name39" func="var" arg="dir" op="equ" val="norm">
                  <dgm:shape xmlns:r="http://schemas.openxmlformats.org/officeDocument/2006/relationships" rot="90" type="rightArrow" r:blip="" hideGeom="1">
                    <dgm:adjLst>
                      <dgm:adj idx="1" val="0.4983"/>
                      <dgm:adj idx="2" val="0.6066"/>
                    </dgm:adjLst>
                  </dgm:shape>
                </dgm:if>
                <dgm:else name="Name40">
                  <dgm:shape xmlns:r="http://schemas.openxmlformats.org/officeDocument/2006/relationships" rot="-90" type="leftArrow" r:blip="" hideGeom="1">
                    <dgm:adjLst>
                      <dgm:adj idx="1" val="0.4983"/>
                      <dgm:adj idx="2" val="0.6066"/>
                    </dgm:adjLst>
                  </dgm:shape>
                </dgm:else>
              </dgm:choose>
              <dgm:presOf axis="ch 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Shape2" styleLbl="alignImgPlace1">
              <dgm:varLst/>
              <dgm:alg type="sp"/>
              <dgm:choose name="Name41">
                <dgm:if name="Name42" func="var" arg="dir" op="equ" val="norm">
                  <dgm:shape xmlns:r="http://schemas.openxmlformats.org/officeDocument/2006/relationships" rot="90" type="rightArrow" r:blip="">
                    <dgm:adjLst>
                      <dgm:adj idx="1" val="0.4983"/>
                      <dgm:adj idx="2" val="0.6066"/>
                    </dgm:adjLst>
                  </dgm:shape>
                </dgm:if>
                <dgm:else name="Name43">
                  <dgm:shape xmlns:r="http://schemas.openxmlformats.org/officeDocument/2006/relationships" rot="-90" type="leftArrow" r:blip="">
                    <dgm:adjLst>
                      <dgm:adj idx="1" val="0.4983"/>
                      <dgm:adj idx="2" val="0.6066"/>
                    </dgm:adjLst>
                  </dgm:shape>
                </dgm:else>
              </dgm:choose>
              <dgm:presOf axis="ch self" ptType="node node" st="2 1" cnt="1 0"/>
            </dgm:layoutNode>
          </dgm:if>
          <dgm:else name="Name44"/>
        </dgm:choose>
      </dgm:if>
      <dgm:else name="Name4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12</TotalTime>
  <Pages>6</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Abdulla Momani</cp:lastModifiedBy>
  <cp:revision>5</cp:revision>
  <dcterms:created xsi:type="dcterms:W3CDTF">2024-01-20T20:37:00Z</dcterms:created>
  <dcterms:modified xsi:type="dcterms:W3CDTF">2024-01-21T03:03:00Z</dcterms:modified>
</cp:coreProperties>
</file>